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F3C4" w14:textId="77777777" w:rsidR="00DC11AD" w:rsidRPr="006A0481" w:rsidRDefault="00DC11AD" w:rsidP="00DC11AD">
      <w:pPr>
        <w:pStyle w:val="ab"/>
      </w:pPr>
      <w:r>
        <w:tab/>
      </w:r>
      <w:r w:rsidRPr="006A0481">
        <w:t>Министерство образования и науки Российской Федерации</w:t>
      </w:r>
    </w:p>
    <w:p w14:paraId="617D6478" w14:textId="77777777" w:rsidR="00DC11AD" w:rsidRPr="006A0481" w:rsidRDefault="00DC11AD" w:rsidP="00DC11AD">
      <w:pPr>
        <w:pStyle w:val="ab"/>
      </w:pPr>
      <w:r w:rsidRPr="006A0481">
        <w:t xml:space="preserve">Санкт-Петербургский </w:t>
      </w:r>
      <w:r>
        <w:t>П</w:t>
      </w:r>
      <w:r w:rsidRPr="006A0481">
        <w:t xml:space="preserve">олитехнический </w:t>
      </w:r>
      <w:r>
        <w:t>У</w:t>
      </w:r>
      <w:r w:rsidRPr="006A0481">
        <w:t>ниверситет</w:t>
      </w:r>
      <w:r w:rsidRPr="00FF6364">
        <w:t xml:space="preserve"> Петра Великого</w:t>
      </w:r>
    </w:p>
    <w:p w14:paraId="22842743" w14:textId="77777777" w:rsidR="00DC11AD" w:rsidRPr="006A0481" w:rsidRDefault="00DC11AD" w:rsidP="00DC11AD">
      <w:pPr>
        <w:pStyle w:val="ab"/>
      </w:pPr>
      <w:r w:rsidRPr="006A0481">
        <w:t>—</w:t>
      </w:r>
    </w:p>
    <w:p w14:paraId="42E2FCBF" w14:textId="77777777" w:rsidR="00DC11AD" w:rsidRPr="006A0481" w:rsidRDefault="00DC11AD" w:rsidP="00DC11AD">
      <w:pPr>
        <w:pStyle w:val="ab"/>
      </w:pPr>
      <w:r w:rsidRPr="006A0481">
        <w:t xml:space="preserve">Институт </w:t>
      </w:r>
      <w:r>
        <w:t>кибербезопасности и защиты информации</w:t>
      </w:r>
      <w:r w:rsidRPr="006A0481">
        <w:t xml:space="preserve"> </w:t>
      </w:r>
    </w:p>
    <w:p w14:paraId="19070933" w14:textId="77777777" w:rsidR="00DC11AD" w:rsidRDefault="00DC11AD" w:rsidP="00DC11AD">
      <w:pPr>
        <w:spacing w:line="240" w:lineRule="auto"/>
        <w:rPr>
          <w:rFonts w:eastAsia="Times New Roman" w:cs="Times New Roman"/>
          <w:b/>
        </w:rPr>
      </w:pPr>
    </w:p>
    <w:p w14:paraId="3DF8ACE3" w14:textId="77777777" w:rsidR="00DC11AD" w:rsidRPr="00B57B60" w:rsidRDefault="00DC11AD" w:rsidP="00DC11AD">
      <w:pPr>
        <w:spacing w:line="240" w:lineRule="auto"/>
        <w:rPr>
          <w:sz w:val="24"/>
          <w:szCs w:val="24"/>
        </w:rPr>
      </w:pPr>
    </w:p>
    <w:p w14:paraId="080D659F" w14:textId="77777777" w:rsidR="00DC11AD" w:rsidRPr="00B57B60" w:rsidRDefault="00DC11AD" w:rsidP="00DC11AD">
      <w:pPr>
        <w:spacing w:line="240" w:lineRule="auto"/>
        <w:rPr>
          <w:sz w:val="24"/>
          <w:szCs w:val="24"/>
        </w:rPr>
      </w:pPr>
    </w:p>
    <w:p w14:paraId="0500407C" w14:textId="77777777" w:rsidR="00DC11AD" w:rsidRPr="00B57B60" w:rsidRDefault="00DC11AD" w:rsidP="00DC11AD">
      <w:pPr>
        <w:spacing w:line="240" w:lineRule="auto"/>
        <w:rPr>
          <w:sz w:val="24"/>
          <w:szCs w:val="24"/>
        </w:rPr>
      </w:pPr>
    </w:p>
    <w:p w14:paraId="75B67F9A" w14:textId="77777777" w:rsidR="00DC11AD" w:rsidRPr="00B57B60" w:rsidRDefault="00DC11AD" w:rsidP="00DC11AD">
      <w:pPr>
        <w:spacing w:line="240" w:lineRule="auto"/>
        <w:rPr>
          <w:sz w:val="24"/>
          <w:szCs w:val="24"/>
        </w:rPr>
      </w:pPr>
    </w:p>
    <w:p w14:paraId="754A3DBD" w14:textId="77777777" w:rsidR="00DC11AD" w:rsidRPr="00B57B60" w:rsidRDefault="00DC11AD" w:rsidP="00DC11AD">
      <w:pPr>
        <w:spacing w:line="240" w:lineRule="auto"/>
        <w:rPr>
          <w:sz w:val="24"/>
          <w:szCs w:val="24"/>
        </w:rPr>
      </w:pPr>
    </w:p>
    <w:p w14:paraId="3C2F732C" w14:textId="77777777" w:rsidR="00DC11AD" w:rsidRPr="00B57B60" w:rsidRDefault="00DC11AD" w:rsidP="00DC11AD">
      <w:pPr>
        <w:spacing w:line="240" w:lineRule="auto"/>
        <w:rPr>
          <w:sz w:val="24"/>
          <w:szCs w:val="24"/>
        </w:rPr>
      </w:pPr>
    </w:p>
    <w:p w14:paraId="03622E0A" w14:textId="77777777" w:rsidR="00DC11AD" w:rsidRPr="00B57B60" w:rsidRDefault="00DC11AD" w:rsidP="00DC11AD">
      <w:pPr>
        <w:spacing w:line="240" w:lineRule="auto"/>
        <w:rPr>
          <w:sz w:val="24"/>
          <w:szCs w:val="24"/>
        </w:rPr>
      </w:pPr>
    </w:p>
    <w:p w14:paraId="688CDAF2" w14:textId="77777777" w:rsidR="00DC11AD" w:rsidRPr="00B57B60" w:rsidRDefault="00DC11AD" w:rsidP="00DC11AD">
      <w:pPr>
        <w:spacing w:line="240" w:lineRule="auto"/>
        <w:rPr>
          <w:sz w:val="24"/>
          <w:szCs w:val="24"/>
        </w:rPr>
      </w:pPr>
    </w:p>
    <w:p w14:paraId="7EB86148" w14:textId="77777777" w:rsidR="00DC11AD" w:rsidRDefault="00DC11AD" w:rsidP="00DC11AD">
      <w:pPr>
        <w:spacing w:line="240" w:lineRule="auto"/>
        <w:rPr>
          <w:sz w:val="24"/>
          <w:szCs w:val="24"/>
        </w:rPr>
      </w:pPr>
    </w:p>
    <w:p w14:paraId="02791287" w14:textId="77777777" w:rsidR="00DC11AD" w:rsidRPr="00B57B60" w:rsidRDefault="00DC11AD" w:rsidP="00DC11AD">
      <w:pPr>
        <w:spacing w:line="240" w:lineRule="auto"/>
        <w:rPr>
          <w:sz w:val="24"/>
          <w:szCs w:val="24"/>
        </w:rPr>
      </w:pPr>
    </w:p>
    <w:p w14:paraId="79C872D2" w14:textId="0B3DA33E" w:rsidR="00DC11AD" w:rsidRPr="004A47D9" w:rsidRDefault="00DC11AD" w:rsidP="00DC11AD">
      <w:pPr>
        <w:pStyle w:val="ad"/>
        <w:rPr>
          <w:caps/>
          <w:sz w:val="24"/>
          <w:szCs w:val="24"/>
          <w:lang w:val="ru-RU"/>
        </w:rPr>
      </w:pPr>
      <w:r w:rsidRPr="0044545D">
        <w:rPr>
          <w:lang w:val="ru-RU"/>
        </w:rPr>
        <w:t xml:space="preserve">ЛАБОРАТОРНАЯ </w:t>
      </w:r>
      <w:r w:rsidRPr="00DC11AD">
        <w:rPr>
          <w:lang w:val="ru-RU"/>
        </w:rPr>
        <w:t>РАБОТА</w:t>
      </w:r>
      <w:r w:rsidRPr="0044545D">
        <w:rPr>
          <w:lang w:val="ru-RU"/>
        </w:rPr>
        <w:t xml:space="preserve"> № </w:t>
      </w:r>
      <w:r w:rsidR="002B31C7">
        <w:rPr>
          <w:lang w:val="ru-RU"/>
        </w:rPr>
        <w:t>5</w:t>
      </w:r>
    </w:p>
    <w:p w14:paraId="19E9E1D2" w14:textId="77777777" w:rsidR="00DC11AD" w:rsidRDefault="00DC11AD" w:rsidP="00DC11AD">
      <w:pPr>
        <w:suppressAutoHyphens/>
        <w:spacing w:line="240" w:lineRule="auto"/>
        <w:rPr>
          <w:rFonts w:eastAsia="Times New Roman" w:cs="Times New Roman"/>
          <w:spacing w:val="62"/>
        </w:rPr>
      </w:pPr>
    </w:p>
    <w:p w14:paraId="3C8905B0" w14:textId="0FF0A98E" w:rsidR="00DC11AD" w:rsidRPr="00B52692" w:rsidRDefault="00DC11AD" w:rsidP="00DC11AD">
      <w:pPr>
        <w:pStyle w:val="a"/>
        <w:rPr>
          <w:highlight w:val="yellow"/>
        </w:rPr>
      </w:pPr>
      <w:bookmarkStart w:id="0" w:name="_Ref88668276"/>
      <w:r w:rsidRPr="00B52692">
        <w:t>«</w:t>
      </w:r>
      <w:r w:rsidR="002B31C7">
        <w:rPr>
          <w:rStyle w:val="ac"/>
          <w:rFonts w:eastAsiaTheme="majorEastAsia"/>
        </w:rPr>
        <w:t>Работа с внешними интерфейсами</w:t>
      </w:r>
      <w:r w:rsidR="002B31C7" w:rsidRPr="002B31C7">
        <w:rPr>
          <w:rStyle w:val="ac"/>
          <w:rFonts w:eastAsiaTheme="majorEastAsia"/>
        </w:rPr>
        <w:t xml:space="preserve">: </w:t>
      </w:r>
      <w:r w:rsidR="002B31C7">
        <w:rPr>
          <w:rStyle w:val="ac"/>
          <w:rFonts w:eastAsiaTheme="majorEastAsia"/>
          <w:lang w:val="en-US"/>
        </w:rPr>
        <w:t>UART</w:t>
      </w:r>
      <w:r w:rsidR="002B31C7" w:rsidRPr="002B31C7">
        <w:rPr>
          <w:rStyle w:val="ac"/>
          <w:rFonts w:eastAsiaTheme="majorEastAsia"/>
        </w:rPr>
        <w:t xml:space="preserve"> </w:t>
      </w:r>
      <w:r w:rsidR="002B31C7">
        <w:rPr>
          <w:rStyle w:val="ac"/>
          <w:rFonts w:eastAsiaTheme="majorEastAsia"/>
        </w:rPr>
        <w:t xml:space="preserve">и </w:t>
      </w:r>
      <w:r w:rsidR="002B31C7">
        <w:rPr>
          <w:rStyle w:val="ac"/>
          <w:rFonts w:eastAsiaTheme="majorEastAsia"/>
          <w:lang w:val="en-US"/>
        </w:rPr>
        <w:t>I</w:t>
      </w:r>
      <w:r w:rsidR="002B31C7" w:rsidRPr="002B31C7">
        <w:rPr>
          <w:rStyle w:val="ac"/>
          <w:rFonts w:eastAsiaTheme="majorEastAsia"/>
        </w:rPr>
        <w:t>2</w:t>
      </w:r>
      <w:r w:rsidR="002B31C7">
        <w:rPr>
          <w:rStyle w:val="ac"/>
          <w:rFonts w:eastAsiaTheme="majorEastAsia"/>
          <w:lang w:val="en-US"/>
        </w:rPr>
        <w:t>C</w:t>
      </w:r>
      <w:r w:rsidRPr="00B52692">
        <w:t>»</w:t>
      </w:r>
      <w:bookmarkEnd w:id="0"/>
    </w:p>
    <w:p w14:paraId="6FAC06F4" w14:textId="77777777" w:rsidR="00DC11AD" w:rsidRPr="006A0481" w:rsidRDefault="00DC11AD" w:rsidP="00DC11AD">
      <w:pPr>
        <w:pStyle w:val="a"/>
      </w:pPr>
    </w:p>
    <w:p w14:paraId="3593AC90" w14:textId="4D6B3665" w:rsidR="00DC11AD" w:rsidRPr="00B52692" w:rsidRDefault="00DC11AD" w:rsidP="002B31C7">
      <w:pPr>
        <w:pStyle w:val="a"/>
        <w:ind w:left="3540" w:hanging="3540"/>
      </w:pPr>
      <w:r w:rsidRPr="00B52692">
        <w:t>по дисциплине «</w:t>
      </w:r>
      <w:r w:rsidR="002B31C7" w:rsidRPr="002B31C7">
        <w:t>Аппаратные средства вычислительной техники</w:t>
      </w:r>
      <w:r w:rsidRPr="00B52692">
        <w:t>»</w:t>
      </w:r>
    </w:p>
    <w:p w14:paraId="7D4FD5C5" w14:textId="77777777" w:rsidR="00DC11AD" w:rsidRDefault="00DC11AD" w:rsidP="00DC11AD"/>
    <w:p w14:paraId="7AC8CF03" w14:textId="77777777" w:rsidR="00DC11AD" w:rsidRDefault="00DC11AD" w:rsidP="00DC11AD"/>
    <w:p w14:paraId="04BAAE63" w14:textId="77777777" w:rsidR="00DC11AD" w:rsidRDefault="00DC11AD" w:rsidP="00DC11AD"/>
    <w:p w14:paraId="08C0CF08" w14:textId="77777777" w:rsidR="00DC11AD" w:rsidRDefault="00DC11AD" w:rsidP="00DC11AD"/>
    <w:p w14:paraId="67D308D2" w14:textId="77777777" w:rsidR="00DC11AD" w:rsidRDefault="00DC11AD" w:rsidP="00DC11AD"/>
    <w:p w14:paraId="2DA2E3C0" w14:textId="11ACD43F" w:rsidR="002B31C7" w:rsidRPr="002B31C7" w:rsidRDefault="00DC11AD" w:rsidP="002B31C7">
      <w:pPr>
        <w:pStyle w:val="a9"/>
        <w:numPr>
          <w:ilvl w:val="0"/>
          <w:numId w:val="1"/>
        </w:numPr>
        <w:tabs>
          <w:tab w:val="clear" w:pos="0"/>
        </w:tabs>
        <w:spacing w:after="200" w:line="240" w:lineRule="auto"/>
        <w:ind w:left="567" w:firstLine="0"/>
        <w:jc w:val="left"/>
        <w:rPr>
          <w:rFonts w:cs="Times New Roman"/>
        </w:rPr>
      </w:pPr>
      <w:r w:rsidRPr="00B57B60">
        <w:rPr>
          <w:rFonts w:cs="Times New Roman"/>
        </w:rPr>
        <w:t>Выполнил</w:t>
      </w:r>
    </w:p>
    <w:p w14:paraId="5BA56AFB" w14:textId="3B6A651C" w:rsidR="00DC11AD" w:rsidRPr="00B57B60" w:rsidRDefault="00DC11AD" w:rsidP="002B31C7">
      <w:pPr>
        <w:pStyle w:val="a9"/>
        <w:tabs>
          <w:tab w:val="left" w:pos="3960"/>
          <w:tab w:val="left" w:pos="6840"/>
        </w:tabs>
        <w:spacing w:after="200" w:line="240" w:lineRule="auto"/>
        <w:ind w:left="567" w:firstLine="0"/>
        <w:jc w:val="left"/>
        <w:rPr>
          <w:rFonts w:cs="Times New Roman"/>
        </w:rPr>
      </w:pPr>
      <w:r>
        <w:rPr>
          <w:rFonts w:cs="Times New Roman"/>
        </w:rPr>
        <w:t>студент гр.</w:t>
      </w:r>
      <w:r w:rsidRPr="004E533B">
        <w:rPr>
          <w:rFonts w:cs="Times New Roman"/>
        </w:rPr>
        <w:t xml:space="preserve"> </w:t>
      </w:r>
      <w:r>
        <w:rPr>
          <w:rFonts w:cs="Times New Roman"/>
        </w:rPr>
        <w:t>4851004/10001</w:t>
      </w:r>
      <w:r w:rsidRPr="00B57B60">
        <w:rPr>
          <w:rFonts w:cs="Times New Roman"/>
        </w:rPr>
        <w:tab/>
      </w:r>
      <w:r w:rsidRPr="00B57B60">
        <w:rPr>
          <w:rFonts w:cs="Times New Roman"/>
        </w:rPr>
        <w:tab/>
      </w:r>
      <w:r w:rsidR="003F5CED">
        <w:rPr>
          <w:rFonts w:cs="Times New Roman"/>
        </w:rPr>
        <w:t xml:space="preserve">  </w:t>
      </w:r>
      <w:r w:rsidR="003F5CED">
        <w:rPr>
          <w:rFonts w:cs="Times New Roman"/>
        </w:rPr>
        <w:tab/>
      </w:r>
      <w:r w:rsidR="003F5CED">
        <w:rPr>
          <w:rFonts w:cs="Times New Roman"/>
        </w:rPr>
        <w:tab/>
        <w:t>Тоцкий В.</w:t>
      </w:r>
      <w:r w:rsidRPr="00DC11AD">
        <w:rPr>
          <w:rFonts w:cs="Times New Roman"/>
        </w:rPr>
        <w:t xml:space="preserve"> </w:t>
      </w:r>
    </w:p>
    <w:p w14:paraId="74060DB3" w14:textId="493FE308" w:rsidR="00DC11AD" w:rsidRPr="00B57B60" w:rsidRDefault="00DC11AD" w:rsidP="002B31C7">
      <w:pPr>
        <w:pStyle w:val="a9"/>
        <w:tabs>
          <w:tab w:val="left" w:pos="4746"/>
          <w:tab w:val="left" w:pos="6840"/>
        </w:tabs>
        <w:spacing w:line="240" w:lineRule="auto"/>
        <w:ind w:left="567" w:firstLine="0"/>
        <w:jc w:val="center"/>
        <w:rPr>
          <w:rFonts w:cs="Times New Roman"/>
          <w:sz w:val="22"/>
          <w:szCs w:val="22"/>
        </w:rPr>
      </w:pPr>
      <w:r w:rsidRPr="00B57B60">
        <w:rPr>
          <w:rFonts w:cs="Times New Roman"/>
          <w:sz w:val="22"/>
          <w:szCs w:val="22"/>
        </w:rPr>
        <w:t>&lt;</w:t>
      </w:r>
      <w:r w:rsidRPr="00B57B60">
        <w:rPr>
          <w:rFonts w:cs="Times New Roman"/>
          <w:i/>
          <w:sz w:val="22"/>
          <w:szCs w:val="22"/>
        </w:rPr>
        <w:t>подпись</w:t>
      </w:r>
      <w:r w:rsidRPr="00B57B60">
        <w:rPr>
          <w:rFonts w:cs="Times New Roman"/>
          <w:sz w:val="22"/>
          <w:szCs w:val="22"/>
        </w:rPr>
        <w:t>&gt;</w:t>
      </w:r>
    </w:p>
    <w:p w14:paraId="27488929" w14:textId="77777777" w:rsidR="00DC11AD" w:rsidRDefault="00DC11AD" w:rsidP="002B31C7">
      <w:pPr>
        <w:pStyle w:val="a9"/>
        <w:numPr>
          <w:ilvl w:val="0"/>
          <w:numId w:val="1"/>
        </w:numPr>
        <w:tabs>
          <w:tab w:val="clear" w:pos="0"/>
        </w:tabs>
        <w:spacing w:before="240" w:after="200" w:line="240" w:lineRule="auto"/>
        <w:ind w:left="26904" w:hanging="26337"/>
        <w:jc w:val="left"/>
        <w:rPr>
          <w:rFonts w:cs="Times New Roman"/>
        </w:rPr>
      </w:pPr>
    </w:p>
    <w:p w14:paraId="5E1BDE3E" w14:textId="77777777" w:rsidR="002B31C7" w:rsidRDefault="002B31C7" w:rsidP="002B31C7">
      <w:pPr>
        <w:pStyle w:val="a"/>
        <w:numPr>
          <w:ilvl w:val="0"/>
          <w:numId w:val="0"/>
        </w:numPr>
        <w:ind w:firstLine="567"/>
        <w:jc w:val="both"/>
        <w:rPr>
          <w:rFonts w:eastAsiaTheme="minorHAnsi"/>
          <w:szCs w:val="22"/>
        </w:rPr>
      </w:pPr>
      <w:r>
        <w:t>Проверил:</w:t>
      </w:r>
    </w:p>
    <w:p w14:paraId="6E29DC91" w14:textId="7597D640" w:rsidR="002B31C7" w:rsidRDefault="002B31C7" w:rsidP="002B31C7">
      <w:pPr>
        <w:pStyle w:val="a"/>
        <w:numPr>
          <w:ilvl w:val="0"/>
          <w:numId w:val="0"/>
        </w:numPr>
        <w:ind w:firstLine="567"/>
        <w:jc w:val="both"/>
      </w:pPr>
      <w:r>
        <w:t xml:space="preserve">Старший преподаватель                                                              Макаров А. С.     </w:t>
      </w:r>
    </w:p>
    <w:p w14:paraId="315DBAB8" w14:textId="18EEB0BF" w:rsidR="002B31C7" w:rsidRPr="00B57B60" w:rsidRDefault="002B31C7" w:rsidP="002B31C7">
      <w:pPr>
        <w:pStyle w:val="a"/>
        <w:numPr>
          <w:ilvl w:val="0"/>
          <w:numId w:val="0"/>
        </w:numPr>
        <w:ind w:firstLine="567"/>
        <w:rPr>
          <w:sz w:val="22"/>
          <w:szCs w:val="22"/>
        </w:rPr>
      </w:pPr>
      <w:r w:rsidRPr="00B57B60">
        <w:rPr>
          <w:sz w:val="22"/>
          <w:szCs w:val="22"/>
        </w:rPr>
        <w:t>&lt;</w:t>
      </w:r>
      <w:r w:rsidRPr="00B57B60">
        <w:rPr>
          <w:i/>
          <w:sz w:val="22"/>
          <w:szCs w:val="22"/>
        </w:rPr>
        <w:t>подпись</w:t>
      </w:r>
      <w:r w:rsidRPr="00B57B60">
        <w:rPr>
          <w:sz w:val="22"/>
          <w:szCs w:val="22"/>
        </w:rPr>
        <w:t>&gt;</w:t>
      </w:r>
    </w:p>
    <w:p w14:paraId="06B0AA25" w14:textId="77777777" w:rsidR="00DC11AD" w:rsidRPr="00B57B60" w:rsidRDefault="00DC11AD" w:rsidP="00DC11AD">
      <w:pPr>
        <w:pStyle w:val="a9"/>
        <w:numPr>
          <w:ilvl w:val="0"/>
          <w:numId w:val="1"/>
        </w:numPr>
        <w:tabs>
          <w:tab w:val="left" w:pos="3960"/>
          <w:tab w:val="left" w:pos="6840"/>
        </w:tabs>
        <w:spacing w:after="200" w:line="276" w:lineRule="auto"/>
        <w:jc w:val="left"/>
      </w:pPr>
    </w:p>
    <w:p w14:paraId="427C1333" w14:textId="77777777" w:rsidR="00DC11AD" w:rsidRPr="006A0481" w:rsidRDefault="00DC11AD" w:rsidP="00DC11AD">
      <w:pPr>
        <w:numPr>
          <w:ilvl w:val="0"/>
          <w:numId w:val="1"/>
        </w:numPr>
        <w:tabs>
          <w:tab w:val="left" w:pos="4746"/>
          <w:tab w:val="left" w:pos="6840"/>
        </w:tabs>
        <w:suppressAutoHyphens/>
        <w:spacing w:line="240" w:lineRule="auto"/>
        <w:jc w:val="left"/>
        <w:rPr>
          <w:rFonts w:eastAsia="Times New Roman" w:cs="Times New Roman"/>
        </w:rPr>
      </w:pPr>
    </w:p>
    <w:p w14:paraId="2CF9697D" w14:textId="77777777" w:rsidR="00DC11AD" w:rsidRDefault="00DC11AD" w:rsidP="00DC11AD">
      <w:pPr>
        <w:tabs>
          <w:tab w:val="left" w:pos="3960"/>
          <w:tab w:val="left" w:pos="6840"/>
        </w:tabs>
        <w:suppressAutoHyphens/>
        <w:spacing w:line="240" w:lineRule="auto"/>
        <w:jc w:val="left"/>
        <w:rPr>
          <w:rFonts w:eastAsia="Times New Roman" w:cs="Times New Roman"/>
        </w:rPr>
      </w:pPr>
    </w:p>
    <w:p w14:paraId="7750B1B4" w14:textId="77777777" w:rsidR="00DC11AD" w:rsidRDefault="00DC11AD" w:rsidP="00DC11AD">
      <w:pPr>
        <w:tabs>
          <w:tab w:val="left" w:pos="3960"/>
          <w:tab w:val="left" w:pos="6840"/>
        </w:tabs>
        <w:suppressAutoHyphens/>
        <w:spacing w:line="240" w:lineRule="auto"/>
        <w:jc w:val="left"/>
        <w:rPr>
          <w:rFonts w:eastAsia="Times New Roman" w:cs="Times New Roman"/>
        </w:rPr>
      </w:pPr>
    </w:p>
    <w:p w14:paraId="6DBE49AA" w14:textId="77777777" w:rsidR="00DC11AD" w:rsidRDefault="00DC11AD" w:rsidP="00DC11AD">
      <w:pPr>
        <w:tabs>
          <w:tab w:val="left" w:pos="3960"/>
          <w:tab w:val="left" w:pos="6840"/>
        </w:tabs>
        <w:suppressAutoHyphens/>
        <w:spacing w:line="240" w:lineRule="auto"/>
        <w:jc w:val="left"/>
        <w:rPr>
          <w:rFonts w:eastAsia="Times New Roman" w:cs="Times New Roman"/>
        </w:rPr>
      </w:pPr>
    </w:p>
    <w:p w14:paraId="381CE197" w14:textId="77777777" w:rsidR="00DC11AD" w:rsidRDefault="00DC11AD" w:rsidP="00DC11AD">
      <w:pPr>
        <w:suppressAutoHyphens/>
        <w:spacing w:line="240" w:lineRule="auto"/>
        <w:jc w:val="center"/>
        <w:rPr>
          <w:rFonts w:eastAsia="Times New Roman" w:cs="Times New Roman"/>
        </w:rPr>
      </w:pPr>
    </w:p>
    <w:p w14:paraId="470727CF" w14:textId="77777777" w:rsidR="00DC11AD" w:rsidRDefault="00DC11AD" w:rsidP="00DC11AD">
      <w:pPr>
        <w:suppressAutoHyphens/>
        <w:spacing w:line="240" w:lineRule="auto"/>
        <w:jc w:val="center"/>
        <w:rPr>
          <w:rFonts w:eastAsia="Times New Roman" w:cs="Times New Roman"/>
        </w:rPr>
      </w:pPr>
    </w:p>
    <w:p w14:paraId="788F14C0" w14:textId="77777777" w:rsidR="00DC11AD" w:rsidRDefault="00DC11AD" w:rsidP="00DC11AD">
      <w:pPr>
        <w:suppressAutoHyphens/>
        <w:spacing w:line="240" w:lineRule="auto"/>
        <w:jc w:val="center"/>
        <w:rPr>
          <w:rFonts w:eastAsia="Times New Roman" w:cs="Times New Roman"/>
        </w:rPr>
      </w:pPr>
    </w:p>
    <w:p w14:paraId="241C00D0" w14:textId="77777777" w:rsidR="00DC11AD" w:rsidRPr="006A0481" w:rsidRDefault="00DC11AD" w:rsidP="002B31C7">
      <w:pPr>
        <w:numPr>
          <w:ilvl w:val="0"/>
          <w:numId w:val="1"/>
        </w:numPr>
        <w:suppressAutoHyphens/>
        <w:spacing w:line="240" w:lineRule="auto"/>
        <w:ind w:left="0" w:firstLine="0"/>
        <w:jc w:val="center"/>
        <w:rPr>
          <w:rFonts w:eastAsia="Times New Roman" w:cs="Times New Roman"/>
        </w:rPr>
      </w:pPr>
      <w:r w:rsidRPr="006A0481">
        <w:rPr>
          <w:rFonts w:eastAsia="Times New Roman" w:cs="Times New Roman"/>
        </w:rPr>
        <w:t>Санкт-Петербург</w:t>
      </w:r>
    </w:p>
    <w:p w14:paraId="6157F72A" w14:textId="775761EE" w:rsidR="00DC11AD" w:rsidRDefault="00DC11AD" w:rsidP="002B31C7">
      <w:pPr>
        <w:numPr>
          <w:ilvl w:val="1"/>
          <w:numId w:val="1"/>
        </w:numPr>
        <w:suppressAutoHyphens/>
        <w:spacing w:line="240" w:lineRule="auto"/>
        <w:jc w:val="center"/>
        <w:rPr>
          <w:rFonts w:eastAsia="Times New Roman" w:cs="Times New Roman"/>
          <w:highlight w:val="yellow"/>
        </w:rPr>
      </w:pPr>
      <w:r w:rsidRPr="006A0481">
        <w:rPr>
          <w:rFonts w:eastAsia="Times New Roman" w:cs="Times New Roman"/>
        </w:rPr>
        <w:t>2</w:t>
      </w:r>
      <w:r>
        <w:rPr>
          <w:rFonts w:eastAsia="Times New Roman" w:cs="Times New Roman"/>
        </w:rPr>
        <w:t>02</w:t>
      </w:r>
      <w:r w:rsidR="002B31C7">
        <w:rPr>
          <w:rFonts w:eastAsia="Times New Roman" w:cs="Times New Roman"/>
        </w:rPr>
        <w:t>3</w:t>
      </w:r>
    </w:p>
    <w:p w14:paraId="06B1EAAA" w14:textId="77777777" w:rsidR="00DC11AD" w:rsidRDefault="00DC11AD" w:rsidP="00DC11AD">
      <w:pPr>
        <w:spacing w:line="240" w:lineRule="auto"/>
        <w:ind w:firstLine="0"/>
        <w:rPr>
          <w:rFonts w:eastAsia="Times New Roman" w:cs="Times New Roman"/>
          <w:highlight w:val="yellow"/>
        </w:rPr>
      </w:pPr>
      <w:r>
        <w:rPr>
          <w:rFonts w:eastAsia="Times New Roman" w:cs="Times New Roman"/>
          <w:highlight w:val="yellow"/>
        </w:rPr>
        <w:br w:type="page"/>
      </w:r>
    </w:p>
    <w:p w14:paraId="72843E84" w14:textId="77777777" w:rsidR="00DC11AD" w:rsidRDefault="00DC11AD" w:rsidP="00494173">
      <w:pPr>
        <w:pStyle w:val="1"/>
      </w:pPr>
      <w:r w:rsidRPr="00494173">
        <w:lastRenderedPageBreak/>
        <w:t>Ц</w:t>
      </w:r>
      <w:r w:rsidRPr="00D740EB">
        <w:t>ель работы</w:t>
      </w:r>
    </w:p>
    <w:p w14:paraId="1FF68B3F" w14:textId="793D1602" w:rsidR="002B31C7" w:rsidRPr="002B31C7" w:rsidRDefault="002B31C7" w:rsidP="002B31C7">
      <w:pPr>
        <w:pStyle w:val="af0"/>
      </w:pPr>
      <w:r w:rsidRPr="002B31C7">
        <w:t>Изучение структуры данных, пересылаемых через последовательный порт. Получение практических навыков программирования встроенного в  микроконтроллер UART модуля. Получение практических навыков</w:t>
      </w:r>
    </w:p>
    <w:p w14:paraId="565F4816" w14:textId="4BB82B2C" w:rsidR="009D725B" w:rsidRDefault="002B31C7" w:rsidP="00494173">
      <w:pPr>
        <w:pStyle w:val="1"/>
      </w:pPr>
      <w:r>
        <w:t>Формулировка задания</w:t>
      </w:r>
    </w:p>
    <w:p w14:paraId="5B0A16ED" w14:textId="77777777" w:rsidR="002B31C7" w:rsidRDefault="002B31C7" w:rsidP="002B31C7">
      <w:r>
        <w:t xml:space="preserve">Настройки UART-интерфейса: скорость 57600 бод, контроль чётности – even, один стоповый бит, 8 значащих битов в пакете. Программа для МК должна выполнять следующие действия: </w:t>
      </w:r>
    </w:p>
    <w:p w14:paraId="0B3E8AED" w14:textId="77777777" w:rsidR="002B31C7" w:rsidRDefault="002B31C7" w:rsidP="002B31C7">
      <w:r>
        <w:t xml:space="preserve">1. ввод данных с терминала ПК (передача на МК по UARTинтерфейсу) и сохранение их во внешней памяти EEPROM (интерфейс TWI): </w:t>
      </w:r>
    </w:p>
    <w:p w14:paraId="022F9284" w14:textId="76147E4F" w:rsidR="002B31C7" w:rsidRDefault="002B31C7" w:rsidP="002B31C7">
      <w:r>
        <w:t xml:space="preserve">1.1. ввод строковых переменных {x, y, z}. Вводимая строка может  содержать печатные ASCII-символы (коды символов должны быть больше 31), длина строки не должна превышать 20 символов. Формат запроса в терминале: «имя_строковой_переменной=значение»; </w:t>
      </w:r>
    </w:p>
    <w:p w14:paraId="75AD9DFA" w14:textId="77777777" w:rsidR="002B31C7" w:rsidRDefault="002B31C7" w:rsidP="002B31C7">
      <w:r>
        <w:t xml:space="preserve">1.2. ввод 8-разрядных неотрицательных целочисленных переменных {A, B, C}. Формат запроса в терминале: «имя_целочисленной_переменной=значение»; </w:t>
      </w:r>
    </w:p>
    <w:p w14:paraId="189C7BC9" w14:textId="46458FE2" w:rsidR="002B31C7" w:rsidRDefault="002B31C7" w:rsidP="002B31C7">
      <w:r>
        <w:t xml:space="preserve">2. Запрос информации от МК (в том числе из подключённой к нему внешней памяти EEPROM) с выводом в терминал ПК: </w:t>
      </w:r>
    </w:p>
    <w:p w14:paraId="2B9D2217" w14:textId="77777777" w:rsidR="002B31C7" w:rsidRDefault="002B31C7" w:rsidP="002B31C7">
      <w:r>
        <w:t xml:space="preserve">2.1. вывод значений целочисленных и строковых переменных на терминал ПК. Формат запроса в терминале: «=имя_переменной»; </w:t>
      </w:r>
    </w:p>
    <w:p w14:paraId="7518B381" w14:textId="77777777" w:rsidR="002B31C7" w:rsidRDefault="002B31C7" w:rsidP="002B31C7">
      <w:r>
        <w:t xml:space="preserve">2.2. вывод результата операции со строковыми переменными на терминал ПК, значения задействованных в операции целочисленных и строковых переменных считываются из внешней памяти непосредственно перед выполнением операции. Формат запроса в терминале «=название_команды(параметры)». </w:t>
      </w:r>
    </w:p>
    <w:p w14:paraId="06F3AC78" w14:textId="4FAB4B81" w:rsidR="002B31C7" w:rsidRDefault="002B31C7" w:rsidP="002B31C7">
      <w:r>
        <w:t xml:space="preserve">3. выполнение операции со строковыми переменными, значения задействованных в операции целочисленных и строковых переменных считываются из внешней памяти непосредственно перед выполнением операции. Формат запроса в терминале:«имя_переменной=название_команды(параметры)».В качестве параметров могут выступать только целочисленные и строковые переменные; </w:t>
      </w:r>
    </w:p>
    <w:p w14:paraId="3943B921" w14:textId="54B921DC" w:rsidR="002B31C7" w:rsidRPr="002B31C7" w:rsidRDefault="002B31C7" w:rsidP="002B31C7">
      <w:r>
        <w:lastRenderedPageBreak/>
        <w:t>Реализуемые операции: - x=strcmp(s1,s2) – сравнение строк s1 и s2 – 8-разрядное беззнаковое число: 0x00, если s1 = s2; 0x01, если s1 &gt; s2; 0xFF, если s1 &lt; s2; - s0=strcat(s1,s2) – объединение строк s1 и s2 и помещение результата в переменную s0. Если при объединении получается строка длиннее 20 символов, то остаются только первые 20 символов;</w:t>
      </w:r>
    </w:p>
    <w:p w14:paraId="2D3BF8B2" w14:textId="77777777" w:rsidR="002B31C7" w:rsidRDefault="002B31C7" w:rsidP="002B31C7">
      <w:pPr>
        <w:pStyle w:val="1"/>
        <w:rPr>
          <w:rFonts w:eastAsiaTheme="majorEastAsia"/>
          <w:szCs w:val="32"/>
        </w:rPr>
      </w:pPr>
      <w:r>
        <w:t>Схема лабораторной установки</w:t>
      </w:r>
    </w:p>
    <w:p w14:paraId="658E2F4F" w14:textId="5FDF8005" w:rsidR="002B31C7" w:rsidRPr="002B31C7" w:rsidRDefault="002B31C7" w:rsidP="002B31C7">
      <w:r>
        <w:rPr>
          <w:noProof/>
        </w:rPr>
        <w:drawing>
          <wp:inline distT="0" distB="0" distL="0" distR="0" wp14:anchorId="1C3F20C7" wp14:editId="3CD9276B">
            <wp:extent cx="5273040" cy="3702050"/>
            <wp:effectExtent l="0" t="0" r="3810" b="0"/>
            <wp:docPr id="1129850631" name="Рисунок 1" descr="Изображение выглядит как текст, диаграмма, План,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50631" name="Рисунок 1" descr="Изображение выглядит как текст, диаграмма, План, линия&#10;&#10;Автоматически созданное описание"/>
                    <pic:cNvPicPr>
                      <a:picLocks noChangeAspect="1"/>
                    </pic:cNvPicPr>
                  </pic:nvPicPr>
                  <pic:blipFill>
                    <a:blip r:embed="rId6"/>
                    <a:stretch>
                      <a:fillRect/>
                    </a:stretch>
                  </pic:blipFill>
                  <pic:spPr>
                    <a:xfrm>
                      <a:off x="0" y="0"/>
                      <a:ext cx="5273040" cy="3702050"/>
                    </a:xfrm>
                    <a:prstGeom prst="rect">
                      <a:avLst/>
                    </a:prstGeom>
                  </pic:spPr>
                </pic:pic>
              </a:graphicData>
            </a:graphic>
          </wp:inline>
        </w:drawing>
      </w:r>
    </w:p>
    <w:p w14:paraId="614143D7" w14:textId="77777777" w:rsidR="002B31C7" w:rsidRDefault="002B31C7" w:rsidP="002B31C7">
      <w:pPr>
        <w:pStyle w:val="1"/>
      </w:pPr>
      <w:r>
        <w:t xml:space="preserve">Блок-схема алгоритма работы программы </w:t>
      </w:r>
    </w:p>
    <w:p w14:paraId="684357D8" w14:textId="38A11307" w:rsidR="002B31C7" w:rsidRPr="002B31C7" w:rsidRDefault="002B31C7" w:rsidP="002B31C7">
      <w:pPr>
        <w:pStyle w:val="af9"/>
      </w:pPr>
      <w:r>
        <w:rPr>
          <w:noProof/>
        </w:rPr>
        <w:drawing>
          <wp:inline distT="0" distB="0" distL="0" distR="0" wp14:anchorId="1663BC87" wp14:editId="4174C220">
            <wp:extent cx="4855871" cy="2980690"/>
            <wp:effectExtent l="0" t="0" r="1905" b="0"/>
            <wp:docPr id="491405904" name="Рисунок 1" descr="Изображение выглядит как диаграмма, текст,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05904" name="Рисунок 1" descr="Изображение выглядит как диаграмма, текст, План, Технический чертеж&#10;&#10;Автоматически созданное описание"/>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7906" cy="2981939"/>
                    </a:xfrm>
                    <a:prstGeom prst="rect">
                      <a:avLst/>
                    </a:prstGeom>
                  </pic:spPr>
                </pic:pic>
              </a:graphicData>
            </a:graphic>
          </wp:inline>
        </w:drawing>
      </w:r>
    </w:p>
    <w:p w14:paraId="58F2E00B" w14:textId="77777777" w:rsidR="002B31C7" w:rsidRDefault="002B31C7" w:rsidP="002B31C7">
      <w:pPr>
        <w:pStyle w:val="1"/>
      </w:pPr>
      <w:r>
        <w:t>Ответы на контрольные вопросы</w:t>
      </w:r>
    </w:p>
    <w:p w14:paraId="1684507B" w14:textId="014B8E2B" w:rsidR="002B31C7" w:rsidRDefault="002B31C7" w:rsidP="002B31C7">
      <w:pPr>
        <w:pStyle w:val="a9"/>
        <w:numPr>
          <w:ilvl w:val="0"/>
          <w:numId w:val="4"/>
        </w:numPr>
      </w:pPr>
      <w:r w:rsidRPr="002B31C7">
        <w:lastRenderedPageBreak/>
        <w:t>Укажите назначение конфигурационных регистров модуля UART?</w:t>
      </w:r>
    </w:p>
    <w:p w14:paraId="7BC4E918" w14:textId="77777777" w:rsidR="008479E2" w:rsidRPr="008479E2" w:rsidRDefault="008479E2" w:rsidP="008479E2">
      <w:pPr>
        <w:autoSpaceDE w:val="0"/>
        <w:autoSpaceDN w:val="0"/>
        <w:adjustRightInd w:val="0"/>
        <w:spacing w:line="240" w:lineRule="auto"/>
        <w:ind w:firstLine="0"/>
        <w:jc w:val="left"/>
        <w:rPr>
          <w:rFonts w:eastAsiaTheme="minorHAnsi" w:cs="Times New Roman"/>
        </w:rPr>
      </w:pPr>
      <w:r w:rsidRPr="008479E2">
        <w:rPr>
          <w:rFonts w:cs="Times New Roman"/>
        </w:rPr>
        <w:t>// UCSRA:</w:t>
      </w:r>
    </w:p>
    <w:p w14:paraId="4C2F311C" w14:textId="77777777" w:rsidR="008479E2" w:rsidRPr="008479E2" w:rsidRDefault="008479E2" w:rsidP="008479E2">
      <w:pPr>
        <w:pStyle w:val="a9"/>
        <w:autoSpaceDE w:val="0"/>
        <w:autoSpaceDN w:val="0"/>
        <w:adjustRightInd w:val="0"/>
        <w:spacing w:line="240" w:lineRule="auto"/>
        <w:ind w:left="360" w:firstLine="0"/>
        <w:jc w:val="left"/>
        <w:rPr>
          <w:rFonts w:cs="Times New Roman"/>
        </w:rPr>
      </w:pPr>
      <w:r w:rsidRPr="008479E2">
        <w:rPr>
          <w:rFonts w:cs="Times New Roman"/>
        </w:rPr>
        <w:tab/>
        <w:t>//  RXC         - завершение приёма</w:t>
      </w:r>
    </w:p>
    <w:p w14:paraId="497BCE85" w14:textId="77777777" w:rsidR="008479E2" w:rsidRPr="008479E2" w:rsidRDefault="008479E2" w:rsidP="008479E2">
      <w:pPr>
        <w:autoSpaceDE w:val="0"/>
        <w:autoSpaceDN w:val="0"/>
        <w:adjustRightInd w:val="0"/>
        <w:spacing w:line="240" w:lineRule="auto"/>
        <w:ind w:firstLine="0"/>
        <w:jc w:val="left"/>
        <w:rPr>
          <w:rFonts w:cs="Times New Roman"/>
        </w:rPr>
      </w:pPr>
      <w:r w:rsidRPr="008479E2">
        <w:rPr>
          <w:rFonts w:cs="Times New Roman"/>
        </w:rPr>
        <w:tab/>
        <w:t>//  |TXC        - завершение передачи</w:t>
      </w:r>
    </w:p>
    <w:p w14:paraId="2DAEABDE" w14:textId="77777777" w:rsidR="008479E2" w:rsidRPr="008479E2" w:rsidRDefault="008479E2" w:rsidP="008479E2">
      <w:pPr>
        <w:pStyle w:val="a9"/>
        <w:autoSpaceDE w:val="0"/>
        <w:autoSpaceDN w:val="0"/>
        <w:adjustRightInd w:val="0"/>
        <w:spacing w:line="240" w:lineRule="auto"/>
        <w:ind w:left="360" w:firstLine="0"/>
        <w:jc w:val="left"/>
        <w:rPr>
          <w:rFonts w:cs="Times New Roman"/>
        </w:rPr>
      </w:pPr>
      <w:r w:rsidRPr="008479E2">
        <w:rPr>
          <w:rFonts w:cs="Times New Roman"/>
        </w:rPr>
        <w:tab/>
        <w:t>//  ||UDRE      - отсутствие данных для отправки</w:t>
      </w:r>
    </w:p>
    <w:p w14:paraId="21043E8A" w14:textId="77777777" w:rsidR="008479E2" w:rsidRPr="008479E2" w:rsidRDefault="008479E2" w:rsidP="008479E2">
      <w:pPr>
        <w:pStyle w:val="a9"/>
        <w:autoSpaceDE w:val="0"/>
        <w:autoSpaceDN w:val="0"/>
        <w:adjustRightInd w:val="0"/>
        <w:spacing w:line="240" w:lineRule="auto"/>
        <w:ind w:left="360" w:firstLine="0"/>
        <w:jc w:val="left"/>
        <w:rPr>
          <w:rFonts w:cs="Times New Roman"/>
        </w:rPr>
      </w:pPr>
      <w:r w:rsidRPr="008479E2">
        <w:rPr>
          <w:rFonts w:cs="Times New Roman"/>
        </w:rPr>
        <w:tab/>
        <w:t>//  |||FE       - ошибка кадра</w:t>
      </w:r>
    </w:p>
    <w:p w14:paraId="3ADFF446" w14:textId="77777777" w:rsidR="008479E2" w:rsidRPr="008479E2" w:rsidRDefault="008479E2" w:rsidP="008479E2">
      <w:pPr>
        <w:pStyle w:val="a9"/>
        <w:autoSpaceDE w:val="0"/>
        <w:autoSpaceDN w:val="0"/>
        <w:adjustRightInd w:val="0"/>
        <w:spacing w:line="240" w:lineRule="auto"/>
        <w:ind w:left="360" w:firstLine="0"/>
        <w:jc w:val="left"/>
        <w:rPr>
          <w:rFonts w:cs="Times New Roman"/>
        </w:rPr>
      </w:pPr>
      <w:r w:rsidRPr="008479E2">
        <w:rPr>
          <w:rFonts w:cs="Times New Roman"/>
        </w:rPr>
        <w:tab/>
        <w:t>//  ||||DOR     - ошибка переполнение буфера</w:t>
      </w:r>
    </w:p>
    <w:p w14:paraId="3CAAE77D" w14:textId="77777777" w:rsidR="008479E2" w:rsidRPr="008479E2" w:rsidRDefault="008479E2" w:rsidP="008479E2">
      <w:pPr>
        <w:pStyle w:val="a9"/>
        <w:autoSpaceDE w:val="0"/>
        <w:autoSpaceDN w:val="0"/>
        <w:adjustRightInd w:val="0"/>
        <w:spacing w:line="240" w:lineRule="auto"/>
        <w:ind w:left="360" w:firstLine="0"/>
        <w:jc w:val="left"/>
        <w:rPr>
          <w:rFonts w:cs="Times New Roman"/>
        </w:rPr>
      </w:pPr>
      <w:r w:rsidRPr="008479E2">
        <w:rPr>
          <w:rFonts w:cs="Times New Roman"/>
        </w:rPr>
        <w:tab/>
        <w:t>//  |||||PE     - ошибка чётности</w:t>
      </w:r>
    </w:p>
    <w:p w14:paraId="037F79E2" w14:textId="77777777" w:rsidR="008479E2" w:rsidRPr="008479E2" w:rsidRDefault="008479E2" w:rsidP="008479E2">
      <w:pPr>
        <w:pStyle w:val="a9"/>
        <w:autoSpaceDE w:val="0"/>
        <w:autoSpaceDN w:val="0"/>
        <w:adjustRightInd w:val="0"/>
        <w:spacing w:line="240" w:lineRule="auto"/>
        <w:ind w:left="360" w:firstLine="0"/>
        <w:jc w:val="left"/>
        <w:rPr>
          <w:rFonts w:cs="Times New Roman"/>
        </w:rPr>
      </w:pPr>
      <w:r w:rsidRPr="008479E2">
        <w:rPr>
          <w:rFonts w:cs="Times New Roman"/>
        </w:rPr>
        <w:tab/>
        <w:t>//  ||||||U2X   - Двойная скорость</w:t>
      </w:r>
    </w:p>
    <w:p w14:paraId="4C7393EA" w14:textId="77777777" w:rsidR="008479E2" w:rsidRPr="008479E2" w:rsidRDefault="008479E2" w:rsidP="008479E2">
      <w:pPr>
        <w:pStyle w:val="a9"/>
        <w:autoSpaceDE w:val="0"/>
        <w:autoSpaceDN w:val="0"/>
        <w:adjustRightInd w:val="0"/>
        <w:spacing w:line="240" w:lineRule="auto"/>
        <w:ind w:left="360" w:firstLine="0"/>
        <w:jc w:val="left"/>
        <w:rPr>
          <w:rFonts w:cs="Times New Roman"/>
        </w:rPr>
      </w:pPr>
      <w:r w:rsidRPr="008479E2">
        <w:rPr>
          <w:rFonts w:cs="Times New Roman"/>
        </w:rPr>
        <w:tab/>
        <w:t>//  |||||||MPCM - Многопроцессорный режим</w:t>
      </w:r>
    </w:p>
    <w:p w14:paraId="08FE566C"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p>
    <w:p w14:paraId="20461B9E"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 UCSRB:</w:t>
      </w:r>
    </w:p>
    <w:p w14:paraId="3C9E4095"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ab/>
        <w:t>//  RXCIE       - прерывание при приёме данных</w:t>
      </w:r>
    </w:p>
    <w:p w14:paraId="1E207936"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ab/>
        <w:t>//  |TXCIE      - прерывание при завершении передачи</w:t>
      </w:r>
    </w:p>
    <w:p w14:paraId="5ED6C15D"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ab/>
        <w:t>//  ||UDRIE     - прерывание отсутствие данных для отправки</w:t>
      </w:r>
    </w:p>
    <w:p w14:paraId="6FC50831"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ab/>
        <w:t>//  |||RXEN     - разрешение приёма</w:t>
      </w:r>
    </w:p>
    <w:p w14:paraId="74D81FDB"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ab/>
        <w:t>//  ||||TXEN    - разрешение передачи</w:t>
      </w:r>
    </w:p>
    <w:p w14:paraId="224B0FAB"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ab/>
        <w:t>//  |||||UCSZ2  - UCSZ0:2 размер кадра данных</w:t>
      </w:r>
    </w:p>
    <w:p w14:paraId="34A4D762"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ab/>
        <w:t>//  ||||||RXB8  - 9 бит принятых данных</w:t>
      </w:r>
    </w:p>
    <w:p w14:paraId="32E79049"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ab/>
        <w:t>//  |||||||TXB8 - 9 бит переданных данных</w:t>
      </w:r>
    </w:p>
    <w:p w14:paraId="78971782"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p>
    <w:p w14:paraId="576DD202"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 UCSRC:</w:t>
      </w:r>
    </w:p>
    <w:p w14:paraId="2B1E7344"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ab/>
        <w:t>//  URSEL        - всегда 1</w:t>
      </w:r>
    </w:p>
    <w:p w14:paraId="4A38B7B1"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ab/>
        <w:t>//  |UMSEL       - режим: 1-синхронный 0-асинхронный</w:t>
      </w:r>
    </w:p>
    <w:p w14:paraId="7CEBDFC8"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ab/>
        <w:t>//  ||UPM1       - UPM0:  1 чётность</w:t>
      </w:r>
    </w:p>
    <w:p w14:paraId="7FF4FDBA"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ab/>
        <w:t>//  |||UPM0      - UPM0:  1 чётность</w:t>
      </w:r>
    </w:p>
    <w:p w14:paraId="74B6D55C"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ab/>
        <w:t>//  ||||USBS     - стоп биты: 0–1, 1–2</w:t>
      </w:r>
    </w:p>
    <w:p w14:paraId="25240FF4"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ab/>
        <w:t>//  |||||UCSZ1   - UCSZ0: 2 размер кадра данных</w:t>
      </w:r>
    </w:p>
    <w:p w14:paraId="7384BBE9" w14:textId="77777777" w:rsidR="008479E2" w:rsidRPr="008479E2" w:rsidRDefault="008479E2" w:rsidP="008479E2">
      <w:pPr>
        <w:pStyle w:val="a9"/>
        <w:autoSpaceDE w:val="0"/>
        <w:autoSpaceDN w:val="0"/>
        <w:adjustRightInd w:val="0"/>
        <w:spacing w:line="240" w:lineRule="auto"/>
        <w:ind w:left="360" w:firstLine="0"/>
        <w:jc w:val="left"/>
        <w:rPr>
          <w:rFonts w:cs="Times New Roman"/>
          <w:highlight w:val="white"/>
        </w:rPr>
      </w:pPr>
      <w:r w:rsidRPr="008479E2">
        <w:rPr>
          <w:rFonts w:cs="Times New Roman"/>
          <w:highlight w:val="white"/>
        </w:rPr>
        <w:tab/>
        <w:t>//  ||||||UCSZ0  - UCSZ0: 2 размер кадра данных</w:t>
      </w:r>
    </w:p>
    <w:p w14:paraId="4629C34B" w14:textId="77777777" w:rsidR="008479E2" w:rsidRPr="008479E2" w:rsidRDefault="008479E2" w:rsidP="008479E2">
      <w:pPr>
        <w:pStyle w:val="a9"/>
        <w:autoSpaceDE w:val="0"/>
        <w:autoSpaceDN w:val="0"/>
        <w:adjustRightInd w:val="0"/>
        <w:spacing w:line="240" w:lineRule="auto"/>
        <w:ind w:left="360" w:firstLine="348"/>
        <w:jc w:val="left"/>
        <w:rPr>
          <w:rFonts w:cs="Times New Roman"/>
          <w:highlight w:val="white"/>
        </w:rPr>
      </w:pPr>
      <w:r w:rsidRPr="008479E2">
        <w:rPr>
          <w:rFonts w:cs="Times New Roman"/>
          <w:highlight w:val="white"/>
        </w:rPr>
        <w:t>//  |||||||UCPOL - в синхронном режиме – тактирование</w:t>
      </w:r>
    </w:p>
    <w:p w14:paraId="4B35F295" w14:textId="77777777" w:rsidR="008479E2" w:rsidRPr="008479E2" w:rsidRDefault="008479E2" w:rsidP="008479E2">
      <w:pPr>
        <w:pStyle w:val="a9"/>
        <w:ind w:left="360" w:firstLine="0"/>
        <w:rPr>
          <w:szCs w:val="22"/>
        </w:rPr>
      </w:pPr>
      <w:r>
        <w:t>UBBRx задаёт скорость передачи и приёма данных.</w:t>
      </w:r>
    </w:p>
    <w:p w14:paraId="0635A510" w14:textId="4B4FD32A" w:rsidR="008479E2" w:rsidRDefault="008479E2" w:rsidP="002B31C7">
      <w:pPr>
        <w:pStyle w:val="a9"/>
        <w:numPr>
          <w:ilvl w:val="0"/>
          <w:numId w:val="4"/>
        </w:numPr>
      </w:pPr>
      <w:r w:rsidRPr="008479E2">
        <w:t>Какими способами можно осуществлять последовательную передачу данных в микроконтроллерах AVR?</w:t>
      </w:r>
    </w:p>
    <w:p w14:paraId="76F62B38" w14:textId="65F093FF" w:rsidR="008479E2" w:rsidRDefault="008479E2" w:rsidP="008479E2">
      <w:pPr>
        <w:pStyle w:val="af0"/>
      </w:pPr>
      <w:r w:rsidRPr="008479E2">
        <w:t>Существует 2 способа для последовательной передачи данных: синхронный и асинхронный. Синхронная передача — это метод передачи данных, который отправляет непрерывный поток данных в приемник, используя регулярные сигналы синхронизации, что обеспечивает синхронизацию как передатчика, так и приемника. Асинхронная передача данных — это метод передачи данных, который отправляет данные от передатчика к приемнику с битами четности (начальным и конечным битами) в неравных интервалах.</w:t>
      </w:r>
    </w:p>
    <w:p w14:paraId="47275F0C" w14:textId="7D79128C" w:rsidR="008479E2" w:rsidRDefault="008479E2" w:rsidP="002B31C7">
      <w:pPr>
        <w:pStyle w:val="a9"/>
        <w:numPr>
          <w:ilvl w:val="0"/>
          <w:numId w:val="4"/>
        </w:numPr>
      </w:pPr>
      <w:r w:rsidRPr="008479E2">
        <w:lastRenderedPageBreak/>
        <w:t>Какие события генерируются модулем UART?</w:t>
      </w:r>
    </w:p>
    <w:p w14:paraId="317D56BD" w14:textId="47572F04" w:rsidR="008479E2" w:rsidRDefault="008479E2" w:rsidP="008479E2">
      <w:pPr>
        <w:pStyle w:val="af0"/>
      </w:pPr>
      <w:r w:rsidRPr="008479E2">
        <w:t>Модуль UART вызывает прерывания по завершению приёма, передачи, а также по опустошению буфера.</w:t>
      </w:r>
    </w:p>
    <w:p w14:paraId="53A123FA" w14:textId="3FDA3DC7" w:rsidR="008479E2" w:rsidRDefault="008479E2" w:rsidP="002B31C7">
      <w:pPr>
        <w:pStyle w:val="a9"/>
        <w:numPr>
          <w:ilvl w:val="0"/>
          <w:numId w:val="4"/>
        </w:numPr>
      </w:pPr>
      <w:r w:rsidRPr="008479E2">
        <w:t>Каков размер адресного пространства шины I2C?</w:t>
      </w:r>
    </w:p>
    <w:p w14:paraId="4A2682C5" w14:textId="2471B4D4" w:rsidR="008479E2" w:rsidRDefault="008479E2" w:rsidP="008479E2">
      <w:pPr>
        <w:pStyle w:val="af0"/>
      </w:pPr>
      <w:r w:rsidRPr="008479E2">
        <w:t>В обычном режиме I2C имеет 7-битное адресное пространство, однако доступно редко используемое 10-битное расширение.</w:t>
      </w:r>
    </w:p>
    <w:p w14:paraId="15BC3129" w14:textId="54CE48F1" w:rsidR="008479E2" w:rsidRDefault="008479E2" w:rsidP="002B31C7">
      <w:pPr>
        <w:pStyle w:val="a9"/>
        <w:numPr>
          <w:ilvl w:val="0"/>
          <w:numId w:val="4"/>
        </w:numPr>
      </w:pPr>
      <w:r w:rsidRPr="008479E2">
        <w:t>В каком режиме осуществляется связь по шине I2C, каковы могут быть роли устройств на шине?</w:t>
      </w:r>
    </w:p>
    <w:p w14:paraId="59D92F0F" w14:textId="61AC0E19" w:rsidR="008479E2" w:rsidRPr="002B31C7" w:rsidRDefault="008479E2" w:rsidP="008479E2">
      <w:pPr>
        <w:pStyle w:val="af0"/>
      </w:pPr>
      <w:r w:rsidRPr="008479E2">
        <w:t>Связь по шине I2C осуществляется в синхронном режиме, существуют две линии: линия данных (SDA) и линия тактирования (SCL). На линии могут быть ведущие и ведомые устройства. Каждое устройство может быть приёмником или передатчиком. Инициатором обмена всегда выступает ведущий, обмен между двумя ведомыми невозможен. Такты на линии SCL генерирует ведущий. Линией SDA могут управлять как ведущий, так и ведомый в зависимости от направления передачи.</w:t>
      </w:r>
    </w:p>
    <w:p w14:paraId="0349B0E0" w14:textId="77777777" w:rsidR="006C4E5D" w:rsidRDefault="006C4E5D" w:rsidP="00494173">
      <w:pPr>
        <w:pStyle w:val="1"/>
      </w:pPr>
      <w:r>
        <w:t>Выводы</w:t>
      </w:r>
    </w:p>
    <w:p w14:paraId="7009C880" w14:textId="2DFE02CA" w:rsidR="008479E2" w:rsidRPr="008479E2" w:rsidRDefault="008479E2" w:rsidP="008479E2">
      <w:r w:rsidRPr="008479E2">
        <w:t>В ходе лабораторной работы была изучена структура данных, пересылаемых через последовательный порт. Также были получены практические навыки программирования, встроенного в микроконтроллер UART модуля. Кроме этого, были получены практические навыки по работе с интерфейсом I2C и принципами работы памяти EEPROM.</w:t>
      </w:r>
    </w:p>
    <w:p w14:paraId="43222519" w14:textId="0FF60F05" w:rsidR="008479E2" w:rsidRDefault="006C4E5D" w:rsidP="008479E2">
      <w:pPr>
        <w:pStyle w:val="af4"/>
      </w:pPr>
      <w:r>
        <w:t>Приложение А</w:t>
      </w:r>
    </w:p>
    <w:p w14:paraId="511DB3BC" w14:textId="1911ECBF" w:rsidR="008479E2" w:rsidRDefault="008479E2" w:rsidP="008479E2">
      <w:pPr>
        <w:pStyle w:val="af0"/>
        <w:rPr>
          <w:rStyle w:val="a6"/>
          <w:b w:val="0"/>
          <w:bCs w:val="0"/>
          <w:i w:val="0"/>
          <w:iCs w:val="0"/>
          <w:spacing w:val="0"/>
        </w:rPr>
      </w:pPr>
      <w:r>
        <w:rPr>
          <w:rStyle w:val="a6"/>
          <w:b w:val="0"/>
          <w:bCs w:val="0"/>
          <w:i w:val="0"/>
          <w:iCs w:val="0"/>
          <w:spacing w:val="0"/>
        </w:rPr>
        <w:t>Листинг программы «</w:t>
      </w:r>
      <w:r>
        <w:rPr>
          <w:rStyle w:val="a6"/>
          <w:b w:val="0"/>
          <w:bCs w:val="0"/>
          <w:i w:val="0"/>
          <w:iCs w:val="0"/>
          <w:spacing w:val="0"/>
          <w:lang w:val="en-US"/>
        </w:rPr>
        <w:t>uart</w:t>
      </w:r>
      <w:r w:rsidRPr="003F5CED">
        <w:rPr>
          <w:rStyle w:val="a6"/>
          <w:b w:val="0"/>
          <w:bCs w:val="0"/>
          <w:i w:val="0"/>
          <w:iCs w:val="0"/>
          <w:spacing w:val="0"/>
        </w:rPr>
        <w:t>.</w:t>
      </w:r>
      <w:r>
        <w:rPr>
          <w:rStyle w:val="a6"/>
          <w:b w:val="0"/>
          <w:bCs w:val="0"/>
          <w:i w:val="0"/>
          <w:iCs w:val="0"/>
          <w:spacing w:val="0"/>
          <w:lang w:val="en-US"/>
        </w:rPr>
        <w:t>c</w:t>
      </w:r>
      <w:r>
        <w:rPr>
          <w:rStyle w:val="a6"/>
          <w:b w:val="0"/>
          <w:bCs w:val="0"/>
          <w:i w:val="0"/>
          <w:iCs w:val="0"/>
          <w:spacing w:val="0"/>
        </w:rPr>
        <w:t xml:space="preserve">» </w:t>
      </w:r>
    </w:p>
    <w:p w14:paraId="3A6A802E" w14:textId="77777777" w:rsidR="008479E2" w:rsidRPr="008479E2" w:rsidRDefault="008479E2" w:rsidP="008479E2">
      <w:pPr>
        <w:pStyle w:val="af7"/>
        <w:rPr>
          <w:highlight w:val="white"/>
        </w:rPr>
      </w:pPr>
      <w:r w:rsidRPr="008479E2">
        <w:rPr>
          <w:highlight w:val="white"/>
        </w:rPr>
        <w:t>/*</w:t>
      </w:r>
    </w:p>
    <w:p w14:paraId="22C42BAC" w14:textId="77777777" w:rsidR="008479E2" w:rsidRPr="008479E2" w:rsidRDefault="008479E2" w:rsidP="008479E2">
      <w:pPr>
        <w:pStyle w:val="af7"/>
        <w:rPr>
          <w:highlight w:val="white"/>
        </w:rPr>
      </w:pPr>
      <w:r w:rsidRPr="008479E2">
        <w:rPr>
          <w:highlight w:val="white"/>
        </w:rPr>
        <w:t xml:space="preserve"> * main.c</w:t>
      </w:r>
    </w:p>
    <w:p w14:paraId="5ACC197C" w14:textId="77777777" w:rsidR="008479E2" w:rsidRPr="008479E2" w:rsidRDefault="008479E2" w:rsidP="008479E2">
      <w:pPr>
        <w:pStyle w:val="af7"/>
        <w:rPr>
          <w:highlight w:val="white"/>
        </w:rPr>
      </w:pPr>
      <w:r w:rsidRPr="008479E2">
        <w:rPr>
          <w:highlight w:val="white"/>
        </w:rPr>
        <w:t xml:space="preserve"> *</w:t>
      </w:r>
    </w:p>
    <w:p w14:paraId="62FA8622" w14:textId="77777777" w:rsidR="008479E2" w:rsidRPr="008479E2" w:rsidRDefault="008479E2" w:rsidP="008479E2">
      <w:pPr>
        <w:pStyle w:val="af7"/>
        <w:rPr>
          <w:highlight w:val="white"/>
        </w:rPr>
      </w:pPr>
      <w:r w:rsidRPr="008479E2">
        <w:rPr>
          <w:highlight w:val="white"/>
        </w:rPr>
        <w:t xml:space="preserve"> * Created: 10/12/2023 4:43:26 PM</w:t>
      </w:r>
    </w:p>
    <w:p w14:paraId="3FF8A942" w14:textId="77777777" w:rsidR="008479E2" w:rsidRPr="008479E2" w:rsidRDefault="008479E2" w:rsidP="008479E2">
      <w:pPr>
        <w:pStyle w:val="af7"/>
        <w:rPr>
          <w:highlight w:val="white"/>
        </w:rPr>
      </w:pPr>
      <w:r w:rsidRPr="008479E2">
        <w:rPr>
          <w:highlight w:val="white"/>
        </w:rPr>
        <w:t xml:space="preserve"> *  Author: Денис</w:t>
      </w:r>
    </w:p>
    <w:p w14:paraId="418219D3" w14:textId="77777777" w:rsidR="008479E2" w:rsidRPr="008479E2" w:rsidRDefault="008479E2" w:rsidP="008479E2">
      <w:pPr>
        <w:pStyle w:val="af7"/>
        <w:rPr>
          <w:highlight w:val="white"/>
        </w:rPr>
      </w:pPr>
      <w:r w:rsidRPr="008479E2">
        <w:rPr>
          <w:highlight w:val="white"/>
        </w:rPr>
        <w:t xml:space="preserve"> */ </w:t>
      </w:r>
    </w:p>
    <w:p w14:paraId="37258D1E" w14:textId="77777777" w:rsidR="008479E2" w:rsidRPr="008479E2" w:rsidRDefault="008479E2" w:rsidP="008479E2">
      <w:pPr>
        <w:pStyle w:val="af7"/>
        <w:rPr>
          <w:highlight w:val="white"/>
        </w:rPr>
      </w:pPr>
    </w:p>
    <w:p w14:paraId="36A38D18" w14:textId="77777777" w:rsidR="008479E2" w:rsidRPr="008479E2" w:rsidRDefault="008479E2" w:rsidP="008479E2">
      <w:pPr>
        <w:pStyle w:val="af7"/>
        <w:rPr>
          <w:highlight w:val="white"/>
        </w:rPr>
      </w:pPr>
      <w:r w:rsidRPr="008479E2">
        <w:rPr>
          <w:highlight w:val="white"/>
        </w:rPr>
        <w:t>#define F_CPU 8000000UL</w:t>
      </w:r>
    </w:p>
    <w:p w14:paraId="3B68995A" w14:textId="77777777" w:rsidR="008479E2" w:rsidRPr="008479E2" w:rsidRDefault="008479E2" w:rsidP="008479E2">
      <w:pPr>
        <w:pStyle w:val="af7"/>
        <w:rPr>
          <w:highlight w:val="white"/>
        </w:rPr>
      </w:pPr>
      <w:r w:rsidRPr="008479E2">
        <w:rPr>
          <w:highlight w:val="white"/>
        </w:rPr>
        <w:t>#include &lt;stdint.h&gt;</w:t>
      </w:r>
    </w:p>
    <w:p w14:paraId="36CFDE0C" w14:textId="77777777" w:rsidR="008479E2" w:rsidRPr="008479E2" w:rsidRDefault="008479E2" w:rsidP="008479E2">
      <w:pPr>
        <w:pStyle w:val="af7"/>
        <w:rPr>
          <w:highlight w:val="white"/>
        </w:rPr>
      </w:pPr>
      <w:r w:rsidRPr="008479E2">
        <w:rPr>
          <w:highlight w:val="white"/>
        </w:rPr>
        <w:t>#include &lt;avr/interrupt.h&gt;</w:t>
      </w:r>
    </w:p>
    <w:p w14:paraId="5F864FB8" w14:textId="77777777" w:rsidR="008479E2" w:rsidRPr="008479E2" w:rsidRDefault="008479E2" w:rsidP="008479E2">
      <w:pPr>
        <w:pStyle w:val="af7"/>
        <w:rPr>
          <w:highlight w:val="white"/>
        </w:rPr>
      </w:pPr>
      <w:r w:rsidRPr="008479E2">
        <w:rPr>
          <w:highlight w:val="white"/>
        </w:rPr>
        <w:lastRenderedPageBreak/>
        <w:t>#include &lt;avr/sfr_defs.h&gt;</w:t>
      </w:r>
    </w:p>
    <w:p w14:paraId="3EAD2C1F" w14:textId="77777777" w:rsidR="008479E2" w:rsidRPr="008479E2" w:rsidRDefault="008479E2" w:rsidP="008479E2">
      <w:pPr>
        <w:pStyle w:val="af7"/>
        <w:rPr>
          <w:highlight w:val="white"/>
        </w:rPr>
      </w:pPr>
      <w:r w:rsidRPr="008479E2">
        <w:rPr>
          <w:highlight w:val="white"/>
        </w:rPr>
        <w:t>#include &lt;util/delay_basic.h&gt;</w:t>
      </w:r>
    </w:p>
    <w:p w14:paraId="148278C8" w14:textId="77777777" w:rsidR="008479E2" w:rsidRPr="008479E2" w:rsidRDefault="008479E2" w:rsidP="008479E2">
      <w:pPr>
        <w:pStyle w:val="af7"/>
        <w:rPr>
          <w:highlight w:val="white"/>
        </w:rPr>
      </w:pPr>
      <w:r w:rsidRPr="008479E2">
        <w:rPr>
          <w:highlight w:val="white"/>
        </w:rPr>
        <w:t>#include &lt;avr/eeprom.h&gt;</w:t>
      </w:r>
    </w:p>
    <w:p w14:paraId="6C604A20" w14:textId="77777777" w:rsidR="008479E2" w:rsidRPr="008479E2" w:rsidRDefault="008479E2" w:rsidP="008479E2">
      <w:pPr>
        <w:pStyle w:val="af7"/>
        <w:rPr>
          <w:highlight w:val="white"/>
        </w:rPr>
      </w:pPr>
      <w:r w:rsidRPr="008479E2">
        <w:rPr>
          <w:highlight w:val="white"/>
        </w:rPr>
        <w:t>#include &lt;util/delay.h&gt;</w:t>
      </w:r>
    </w:p>
    <w:p w14:paraId="450893AD" w14:textId="77777777" w:rsidR="008479E2" w:rsidRPr="008479E2" w:rsidRDefault="008479E2" w:rsidP="008479E2">
      <w:pPr>
        <w:pStyle w:val="af7"/>
        <w:rPr>
          <w:highlight w:val="white"/>
        </w:rPr>
      </w:pPr>
      <w:r w:rsidRPr="008479E2">
        <w:rPr>
          <w:highlight w:val="white"/>
        </w:rPr>
        <w:t>#include &lt;string.h&gt;</w:t>
      </w:r>
    </w:p>
    <w:p w14:paraId="75163CF8" w14:textId="77777777" w:rsidR="008479E2" w:rsidRPr="008479E2" w:rsidRDefault="008479E2" w:rsidP="008479E2">
      <w:pPr>
        <w:pStyle w:val="af7"/>
        <w:rPr>
          <w:highlight w:val="white"/>
        </w:rPr>
      </w:pPr>
      <w:r w:rsidRPr="008479E2">
        <w:rPr>
          <w:highlight w:val="white"/>
        </w:rPr>
        <w:t>#define TRUE 1</w:t>
      </w:r>
    </w:p>
    <w:p w14:paraId="712DF039" w14:textId="77777777" w:rsidR="008479E2" w:rsidRPr="008479E2" w:rsidRDefault="008479E2" w:rsidP="008479E2">
      <w:pPr>
        <w:pStyle w:val="af7"/>
        <w:rPr>
          <w:highlight w:val="white"/>
        </w:rPr>
      </w:pPr>
      <w:r w:rsidRPr="008479E2">
        <w:rPr>
          <w:highlight w:val="white"/>
        </w:rPr>
        <w:t>#define FALSE 0</w:t>
      </w:r>
    </w:p>
    <w:p w14:paraId="0A65BDE9" w14:textId="77777777" w:rsidR="008479E2" w:rsidRPr="008479E2" w:rsidRDefault="008479E2" w:rsidP="008479E2">
      <w:pPr>
        <w:pStyle w:val="af7"/>
        <w:rPr>
          <w:highlight w:val="white"/>
        </w:rPr>
      </w:pPr>
    </w:p>
    <w:p w14:paraId="7C334937" w14:textId="77777777" w:rsidR="008479E2" w:rsidRPr="008479E2" w:rsidRDefault="008479E2" w:rsidP="008479E2">
      <w:pPr>
        <w:pStyle w:val="af7"/>
        <w:rPr>
          <w:highlight w:val="white"/>
        </w:rPr>
      </w:pPr>
      <w:r w:rsidRPr="008479E2">
        <w:rPr>
          <w:highlight w:val="white"/>
        </w:rPr>
        <w:t>#define N 127</w:t>
      </w:r>
    </w:p>
    <w:p w14:paraId="568CBE50" w14:textId="77777777" w:rsidR="008479E2" w:rsidRPr="008479E2" w:rsidRDefault="008479E2" w:rsidP="008479E2">
      <w:pPr>
        <w:pStyle w:val="af7"/>
        <w:rPr>
          <w:highlight w:val="white"/>
        </w:rPr>
      </w:pPr>
      <w:r w:rsidRPr="008479E2">
        <w:rPr>
          <w:highlight w:val="white"/>
        </w:rPr>
        <w:t>#define MAX_LEN 20</w:t>
      </w:r>
    </w:p>
    <w:p w14:paraId="706DDC4D" w14:textId="77777777" w:rsidR="008479E2" w:rsidRPr="008479E2" w:rsidRDefault="008479E2" w:rsidP="008479E2">
      <w:pPr>
        <w:pStyle w:val="af7"/>
        <w:rPr>
          <w:highlight w:val="white"/>
        </w:rPr>
      </w:pPr>
      <w:r w:rsidRPr="008479E2">
        <w:rPr>
          <w:highlight w:val="white"/>
        </w:rPr>
        <w:t>struct _in_out</w:t>
      </w:r>
    </w:p>
    <w:p w14:paraId="41A95CA0" w14:textId="77777777" w:rsidR="008479E2" w:rsidRPr="008479E2" w:rsidRDefault="008479E2" w:rsidP="008479E2">
      <w:pPr>
        <w:pStyle w:val="af7"/>
        <w:rPr>
          <w:highlight w:val="white"/>
        </w:rPr>
      </w:pPr>
      <w:r w:rsidRPr="008479E2">
        <w:rPr>
          <w:highlight w:val="white"/>
        </w:rPr>
        <w:t>{</w:t>
      </w:r>
    </w:p>
    <w:p w14:paraId="19533A46" w14:textId="77777777" w:rsidR="008479E2" w:rsidRPr="008479E2" w:rsidRDefault="008479E2" w:rsidP="008479E2">
      <w:pPr>
        <w:pStyle w:val="af7"/>
        <w:rPr>
          <w:highlight w:val="white"/>
        </w:rPr>
      </w:pPr>
      <w:r w:rsidRPr="008479E2">
        <w:rPr>
          <w:highlight w:val="white"/>
        </w:rPr>
        <w:tab/>
        <w:t>char input[N];</w:t>
      </w:r>
    </w:p>
    <w:p w14:paraId="28EF423C" w14:textId="77777777" w:rsidR="008479E2" w:rsidRPr="008479E2" w:rsidRDefault="008479E2" w:rsidP="008479E2">
      <w:pPr>
        <w:pStyle w:val="af7"/>
        <w:rPr>
          <w:highlight w:val="white"/>
        </w:rPr>
      </w:pPr>
      <w:r w:rsidRPr="008479E2">
        <w:rPr>
          <w:highlight w:val="white"/>
        </w:rPr>
        <w:tab/>
        <w:t>uint8_t index;</w:t>
      </w:r>
    </w:p>
    <w:p w14:paraId="7DCCB11D" w14:textId="77777777" w:rsidR="008479E2" w:rsidRPr="008479E2" w:rsidRDefault="008479E2" w:rsidP="008479E2">
      <w:pPr>
        <w:pStyle w:val="af7"/>
        <w:rPr>
          <w:highlight w:val="white"/>
        </w:rPr>
      </w:pPr>
      <w:r w:rsidRPr="008479E2">
        <w:rPr>
          <w:highlight w:val="white"/>
        </w:rPr>
        <w:tab/>
      </w:r>
    </w:p>
    <w:p w14:paraId="30B3A404" w14:textId="77777777" w:rsidR="008479E2" w:rsidRPr="008479E2" w:rsidRDefault="008479E2" w:rsidP="008479E2">
      <w:pPr>
        <w:pStyle w:val="af7"/>
        <w:rPr>
          <w:highlight w:val="white"/>
        </w:rPr>
      </w:pPr>
      <w:r w:rsidRPr="008479E2">
        <w:rPr>
          <w:highlight w:val="white"/>
        </w:rPr>
        <w:tab/>
        <w:t>uint8_t x;</w:t>
      </w:r>
    </w:p>
    <w:p w14:paraId="76A7F84E" w14:textId="77777777" w:rsidR="008479E2" w:rsidRPr="008479E2" w:rsidRDefault="008479E2" w:rsidP="008479E2">
      <w:pPr>
        <w:pStyle w:val="af7"/>
        <w:rPr>
          <w:highlight w:val="white"/>
        </w:rPr>
      </w:pPr>
      <w:r w:rsidRPr="008479E2">
        <w:rPr>
          <w:highlight w:val="white"/>
        </w:rPr>
        <w:tab/>
        <w:t>uint8_t y;</w:t>
      </w:r>
    </w:p>
    <w:p w14:paraId="24EDB3C9" w14:textId="77777777" w:rsidR="008479E2" w:rsidRPr="008479E2" w:rsidRDefault="008479E2" w:rsidP="008479E2">
      <w:pPr>
        <w:pStyle w:val="af7"/>
        <w:rPr>
          <w:highlight w:val="white"/>
        </w:rPr>
      </w:pPr>
      <w:r w:rsidRPr="008479E2">
        <w:rPr>
          <w:highlight w:val="white"/>
        </w:rPr>
        <w:tab/>
        <w:t>uint8_t z;</w:t>
      </w:r>
    </w:p>
    <w:p w14:paraId="4E16EBC7" w14:textId="77777777" w:rsidR="008479E2" w:rsidRPr="008479E2" w:rsidRDefault="008479E2" w:rsidP="008479E2">
      <w:pPr>
        <w:pStyle w:val="af7"/>
        <w:rPr>
          <w:highlight w:val="white"/>
        </w:rPr>
      </w:pPr>
      <w:r w:rsidRPr="008479E2">
        <w:rPr>
          <w:highlight w:val="white"/>
        </w:rPr>
        <w:tab/>
      </w:r>
    </w:p>
    <w:p w14:paraId="60600F40" w14:textId="77777777" w:rsidR="008479E2" w:rsidRPr="008479E2" w:rsidRDefault="008479E2" w:rsidP="008479E2">
      <w:pPr>
        <w:pStyle w:val="af7"/>
        <w:rPr>
          <w:highlight w:val="white"/>
        </w:rPr>
      </w:pPr>
      <w:r w:rsidRPr="008479E2">
        <w:rPr>
          <w:highlight w:val="white"/>
        </w:rPr>
        <w:tab/>
        <w:t>uint8_t A;</w:t>
      </w:r>
    </w:p>
    <w:p w14:paraId="603601E9" w14:textId="77777777" w:rsidR="008479E2" w:rsidRPr="008479E2" w:rsidRDefault="008479E2" w:rsidP="008479E2">
      <w:pPr>
        <w:pStyle w:val="af7"/>
        <w:rPr>
          <w:highlight w:val="white"/>
        </w:rPr>
      </w:pPr>
      <w:r w:rsidRPr="008479E2">
        <w:rPr>
          <w:highlight w:val="white"/>
        </w:rPr>
        <w:tab/>
        <w:t>uint8_t B;</w:t>
      </w:r>
    </w:p>
    <w:p w14:paraId="12F4248F" w14:textId="77777777" w:rsidR="008479E2" w:rsidRPr="008479E2" w:rsidRDefault="008479E2" w:rsidP="008479E2">
      <w:pPr>
        <w:pStyle w:val="af7"/>
        <w:rPr>
          <w:highlight w:val="white"/>
        </w:rPr>
      </w:pPr>
      <w:r w:rsidRPr="008479E2">
        <w:rPr>
          <w:highlight w:val="white"/>
        </w:rPr>
        <w:tab/>
        <w:t>uint8_t C;</w:t>
      </w:r>
    </w:p>
    <w:p w14:paraId="3B2B3E6B" w14:textId="77777777" w:rsidR="008479E2" w:rsidRPr="008479E2" w:rsidRDefault="008479E2" w:rsidP="008479E2">
      <w:pPr>
        <w:pStyle w:val="af7"/>
        <w:rPr>
          <w:highlight w:val="white"/>
        </w:rPr>
      </w:pPr>
      <w:r w:rsidRPr="008479E2">
        <w:rPr>
          <w:highlight w:val="white"/>
        </w:rPr>
        <w:t>};</w:t>
      </w:r>
    </w:p>
    <w:p w14:paraId="050658C1" w14:textId="77777777" w:rsidR="008479E2" w:rsidRPr="008479E2" w:rsidRDefault="008479E2" w:rsidP="008479E2">
      <w:pPr>
        <w:pStyle w:val="af7"/>
        <w:rPr>
          <w:highlight w:val="white"/>
        </w:rPr>
      </w:pPr>
      <w:r w:rsidRPr="008479E2">
        <w:rPr>
          <w:highlight w:val="white"/>
        </w:rPr>
        <w:t>struct _in_out io = { 0 };</w:t>
      </w:r>
    </w:p>
    <w:p w14:paraId="5F879B55" w14:textId="77777777" w:rsidR="008479E2" w:rsidRPr="008479E2" w:rsidRDefault="008479E2" w:rsidP="008479E2">
      <w:pPr>
        <w:pStyle w:val="af7"/>
        <w:rPr>
          <w:highlight w:val="white"/>
        </w:rPr>
      </w:pPr>
      <w:r w:rsidRPr="008479E2">
        <w:rPr>
          <w:highlight w:val="white"/>
        </w:rPr>
        <w:t>void data_init(void)</w:t>
      </w:r>
    </w:p>
    <w:p w14:paraId="705F070F" w14:textId="77777777" w:rsidR="008479E2" w:rsidRPr="008479E2" w:rsidRDefault="008479E2" w:rsidP="008479E2">
      <w:pPr>
        <w:pStyle w:val="af7"/>
        <w:rPr>
          <w:highlight w:val="white"/>
        </w:rPr>
      </w:pPr>
      <w:r w:rsidRPr="008479E2">
        <w:rPr>
          <w:highlight w:val="white"/>
        </w:rPr>
        <w:t>{</w:t>
      </w:r>
    </w:p>
    <w:p w14:paraId="089EBBF8" w14:textId="77777777" w:rsidR="008479E2" w:rsidRPr="008479E2" w:rsidRDefault="008479E2" w:rsidP="008479E2">
      <w:pPr>
        <w:pStyle w:val="af7"/>
        <w:rPr>
          <w:highlight w:val="white"/>
        </w:rPr>
      </w:pPr>
      <w:r w:rsidRPr="008479E2">
        <w:rPr>
          <w:highlight w:val="white"/>
        </w:rPr>
        <w:tab/>
        <w:t>io.x = 0;</w:t>
      </w:r>
    </w:p>
    <w:p w14:paraId="4C9DD3C3" w14:textId="77777777" w:rsidR="008479E2" w:rsidRPr="008479E2" w:rsidRDefault="008479E2" w:rsidP="008479E2">
      <w:pPr>
        <w:pStyle w:val="af7"/>
        <w:rPr>
          <w:highlight w:val="white"/>
        </w:rPr>
      </w:pPr>
      <w:r w:rsidRPr="008479E2">
        <w:rPr>
          <w:highlight w:val="white"/>
        </w:rPr>
        <w:tab/>
        <w:t>io.y = 20;</w:t>
      </w:r>
    </w:p>
    <w:p w14:paraId="5DD1C24B" w14:textId="77777777" w:rsidR="008479E2" w:rsidRPr="008479E2" w:rsidRDefault="008479E2" w:rsidP="008479E2">
      <w:pPr>
        <w:pStyle w:val="af7"/>
        <w:rPr>
          <w:highlight w:val="white"/>
        </w:rPr>
      </w:pPr>
      <w:r w:rsidRPr="008479E2">
        <w:rPr>
          <w:highlight w:val="white"/>
        </w:rPr>
        <w:tab/>
        <w:t>io.z = 40;</w:t>
      </w:r>
    </w:p>
    <w:p w14:paraId="5317AB02" w14:textId="77777777" w:rsidR="008479E2" w:rsidRPr="008479E2" w:rsidRDefault="008479E2" w:rsidP="008479E2">
      <w:pPr>
        <w:pStyle w:val="af7"/>
        <w:rPr>
          <w:highlight w:val="white"/>
        </w:rPr>
      </w:pPr>
      <w:r w:rsidRPr="008479E2">
        <w:rPr>
          <w:highlight w:val="white"/>
        </w:rPr>
        <w:tab/>
      </w:r>
      <w:r w:rsidRPr="008479E2">
        <w:rPr>
          <w:highlight w:val="white"/>
        </w:rPr>
        <w:tab/>
      </w:r>
    </w:p>
    <w:p w14:paraId="4E085DEB" w14:textId="77777777" w:rsidR="008479E2" w:rsidRPr="008479E2" w:rsidRDefault="008479E2" w:rsidP="008479E2">
      <w:pPr>
        <w:pStyle w:val="af7"/>
        <w:rPr>
          <w:highlight w:val="white"/>
        </w:rPr>
      </w:pPr>
      <w:r w:rsidRPr="008479E2">
        <w:rPr>
          <w:highlight w:val="white"/>
        </w:rPr>
        <w:tab/>
        <w:t>io.A = 41;</w:t>
      </w:r>
    </w:p>
    <w:p w14:paraId="3207D351" w14:textId="77777777" w:rsidR="008479E2" w:rsidRPr="008479E2" w:rsidRDefault="008479E2" w:rsidP="008479E2">
      <w:pPr>
        <w:pStyle w:val="af7"/>
        <w:rPr>
          <w:highlight w:val="white"/>
        </w:rPr>
      </w:pPr>
      <w:r w:rsidRPr="008479E2">
        <w:rPr>
          <w:highlight w:val="white"/>
        </w:rPr>
        <w:tab/>
        <w:t>io.B = 42;</w:t>
      </w:r>
    </w:p>
    <w:p w14:paraId="7142A72F" w14:textId="77777777" w:rsidR="008479E2" w:rsidRPr="008479E2" w:rsidRDefault="008479E2" w:rsidP="008479E2">
      <w:pPr>
        <w:pStyle w:val="af7"/>
        <w:rPr>
          <w:highlight w:val="white"/>
        </w:rPr>
      </w:pPr>
      <w:r w:rsidRPr="008479E2">
        <w:rPr>
          <w:highlight w:val="white"/>
        </w:rPr>
        <w:tab/>
        <w:t>io.C = 43;</w:t>
      </w:r>
    </w:p>
    <w:p w14:paraId="2514B155" w14:textId="77777777" w:rsidR="008479E2" w:rsidRPr="008479E2" w:rsidRDefault="008479E2" w:rsidP="008479E2">
      <w:pPr>
        <w:pStyle w:val="af7"/>
        <w:rPr>
          <w:highlight w:val="white"/>
        </w:rPr>
      </w:pPr>
      <w:r w:rsidRPr="008479E2">
        <w:rPr>
          <w:highlight w:val="white"/>
        </w:rPr>
        <w:t>}</w:t>
      </w:r>
    </w:p>
    <w:p w14:paraId="25E3DC14" w14:textId="77777777" w:rsidR="008479E2" w:rsidRPr="008479E2" w:rsidRDefault="008479E2" w:rsidP="008479E2">
      <w:pPr>
        <w:pStyle w:val="af7"/>
        <w:rPr>
          <w:highlight w:val="white"/>
        </w:rPr>
      </w:pPr>
    </w:p>
    <w:p w14:paraId="317EA8B5" w14:textId="77777777" w:rsidR="008479E2" w:rsidRPr="008479E2" w:rsidRDefault="008479E2" w:rsidP="008479E2">
      <w:pPr>
        <w:pStyle w:val="af7"/>
        <w:rPr>
          <w:highlight w:val="white"/>
        </w:rPr>
      </w:pPr>
      <w:r w:rsidRPr="008479E2">
        <w:rPr>
          <w:highlight w:val="white"/>
        </w:rPr>
        <w:t>void usart_init(void)</w:t>
      </w:r>
    </w:p>
    <w:p w14:paraId="631AFF7E" w14:textId="77777777" w:rsidR="008479E2" w:rsidRPr="008479E2" w:rsidRDefault="008479E2" w:rsidP="008479E2">
      <w:pPr>
        <w:pStyle w:val="af7"/>
        <w:rPr>
          <w:highlight w:val="white"/>
        </w:rPr>
      </w:pPr>
      <w:r w:rsidRPr="008479E2">
        <w:rPr>
          <w:highlight w:val="white"/>
        </w:rPr>
        <w:t>{</w:t>
      </w:r>
    </w:p>
    <w:p w14:paraId="1DC87984" w14:textId="77777777" w:rsidR="008479E2" w:rsidRPr="008479E2" w:rsidRDefault="008479E2" w:rsidP="008479E2">
      <w:pPr>
        <w:pStyle w:val="af7"/>
        <w:rPr>
          <w:highlight w:val="white"/>
        </w:rPr>
      </w:pPr>
      <w:r w:rsidRPr="008479E2">
        <w:rPr>
          <w:highlight w:val="white"/>
        </w:rPr>
        <w:tab/>
        <w:t>UBRRL = 16;</w:t>
      </w:r>
    </w:p>
    <w:p w14:paraId="2EEA7048" w14:textId="77777777" w:rsidR="008479E2" w:rsidRPr="008479E2" w:rsidRDefault="008479E2" w:rsidP="008479E2">
      <w:pPr>
        <w:pStyle w:val="af7"/>
        <w:rPr>
          <w:highlight w:val="white"/>
        </w:rPr>
      </w:pPr>
      <w:r w:rsidRPr="008479E2">
        <w:rPr>
          <w:highlight w:val="white"/>
        </w:rPr>
        <w:tab/>
        <w:t>UBRRH = 0;</w:t>
      </w:r>
    </w:p>
    <w:p w14:paraId="72E23DE3" w14:textId="77777777" w:rsidR="008479E2" w:rsidRPr="008479E2" w:rsidRDefault="008479E2" w:rsidP="008479E2">
      <w:pPr>
        <w:pStyle w:val="af7"/>
        <w:rPr>
          <w:highlight w:val="white"/>
        </w:rPr>
      </w:pPr>
    </w:p>
    <w:p w14:paraId="6C6D3575" w14:textId="77777777" w:rsidR="008479E2" w:rsidRPr="008479E2" w:rsidRDefault="008479E2" w:rsidP="008479E2">
      <w:pPr>
        <w:pStyle w:val="af7"/>
        <w:rPr>
          <w:highlight w:val="white"/>
        </w:rPr>
      </w:pPr>
      <w:r w:rsidRPr="008479E2">
        <w:rPr>
          <w:highlight w:val="white"/>
        </w:rPr>
        <w:tab/>
        <w:t>UCSRB |= (1 &lt;&lt; TXEN) | (1 &lt;&lt; RXEN) | (1 &lt;&lt; RXCIE);</w:t>
      </w:r>
    </w:p>
    <w:p w14:paraId="34A8BD6B" w14:textId="77777777" w:rsidR="008479E2" w:rsidRPr="008479E2" w:rsidRDefault="008479E2" w:rsidP="008479E2">
      <w:pPr>
        <w:pStyle w:val="af7"/>
        <w:rPr>
          <w:highlight w:val="white"/>
        </w:rPr>
      </w:pPr>
      <w:r w:rsidRPr="008479E2">
        <w:rPr>
          <w:highlight w:val="white"/>
        </w:rPr>
        <w:tab/>
        <w:t>UCSRC = (1 &lt;&lt; URSEL) |</w:t>
      </w:r>
    </w:p>
    <w:p w14:paraId="48778BB6" w14:textId="77777777" w:rsidR="008479E2" w:rsidRPr="008479E2" w:rsidRDefault="008479E2" w:rsidP="008479E2">
      <w:pPr>
        <w:pStyle w:val="af7"/>
        <w:rPr>
          <w:highlight w:val="white"/>
        </w:rPr>
      </w:pPr>
      <w:r w:rsidRPr="008479E2">
        <w:rPr>
          <w:highlight w:val="white"/>
        </w:rPr>
        <w:tab/>
        <w:t>(1 &lt;&lt; UCSZ0) |</w:t>
      </w:r>
    </w:p>
    <w:p w14:paraId="2D3796CA" w14:textId="77777777" w:rsidR="008479E2" w:rsidRPr="008479E2" w:rsidRDefault="008479E2" w:rsidP="008479E2">
      <w:pPr>
        <w:pStyle w:val="af7"/>
        <w:rPr>
          <w:highlight w:val="white"/>
        </w:rPr>
      </w:pPr>
      <w:r w:rsidRPr="008479E2">
        <w:rPr>
          <w:highlight w:val="white"/>
        </w:rPr>
        <w:lastRenderedPageBreak/>
        <w:tab/>
        <w:t>(1 &lt;&lt; UCSZ1) |</w:t>
      </w:r>
    </w:p>
    <w:p w14:paraId="48A09CC6" w14:textId="77777777" w:rsidR="008479E2" w:rsidRPr="008479E2" w:rsidRDefault="008479E2" w:rsidP="008479E2">
      <w:pPr>
        <w:pStyle w:val="af7"/>
        <w:rPr>
          <w:highlight w:val="white"/>
        </w:rPr>
      </w:pPr>
      <w:r w:rsidRPr="008479E2">
        <w:rPr>
          <w:highlight w:val="white"/>
        </w:rPr>
        <w:tab/>
        <w:t>(1 &lt;&lt; UPM1);</w:t>
      </w:r>
    </w:p>
    <w:p w14:paraId="54AB2627" w14:textId="77777777" w:rsidR="008479E2" w:rsidRPr="008479E2" w:rsidRDefault="008479E2" w:rsidP="008479E2">
      <w:pPr>
        <w:pStyle w:val="af7"/>
        <w:rPr>
          <w:highlight w:val="white"/>
        </w:rPr>
      </w:pPr>
      <w:r w:rsidRPr="008479E2">
        <w:rPr>
          <w:highlight w:val="white"/>
        </w:rPr>
        <w:tab/>
      </w:r>
    </w:p>
    <w:p w14:paraId="44E39849" w14:textId="77777777" w:rsidR="008479E2" w:rsidRPr="008479E2" w:rsidRDefault="008479E2" w:rsidP="008479E2">
      <w:pPr>
        <w:pStyle w:val="af7"/>
        <w:rPr>
          <w:highlight w:val="white"/>
        </w:rPr>
      </w:pPr>
      <w:r w:rsidRPr="008479E2">
        <w:rPr>
          <w:highlight w:val="white"/>
        </w:rPr>
        <w:tab/>
        <w:t>UCSRA |= (1 &lt;&lt; U2X);</w:t>
      </w:r>
    </w:p>
    <w:p w14:paraId="6A55F47F" w14:textId="77777777" w:rsidR="008479E2" w:rsidRPr="008479E2" w:rsidRDefault="008479E2" w:rsidP="008479E2">
      <w:pPr>
        <w:pStyle w:val="af7"/>
        <w:rPr>
          <w:highlight w:val="white"/>
        </w:rPr>
      </w:pPr>
      <w:r w:rsidRPr="008479E2">
        <w:rPr>
          <w:highlight w:val="white"/>
        </w:rPr>
        <w:t>}</w:t>
      </w:r>
    </w:p>
    <w:p w14:paraId="7E918D04" w14:textId="77777777" w:rsidR="008479E2" w:rsidRPr="008479E2" w:rsidRDefault="008479E2" w:rsidP="008479E2">
      <w:pPr>
        <w:pStyle w:val="af7"/>
        <w:rPr>
          <w:highlight w:val="white"/>
        </w:rPr>
      </w:pPr>
    </w:p>
    <w:p w14:paraId="30DBCD56" w14:textId="77777777" w:rsidR="008479E2" w:rsidRPr="008479E2" w:rsidRDefault="008479E2" w:rsidP="008479E2">
      <w:pPr>
        <w:pStyle w:val="af7"/>
        <w:rPr>
          <w:highlight w:val="white"/>
        </w:rPr>
      </w:pPr>
    </w:p>
    <w:p w14:paraId="7B6131E2" w14:textId="77777777" w:rsidR="008479E2" w:rsidRPr="008479E2" w:rsidRDefault="008479E2" w:rsidP="008479E2">
      <w:pPr>
        <w:pStyle w:val="af7"/>
        <w:rPr>
          <w:highlight w:val="white"/>
        </w:rPr>
      </w:pPr>
      <w:r w:rsidRPr="008479E2">
        <w:rPr>
          <w:highlight w:val="white"/>
        </w:rPr>
        <w:t xml:space="preserve">void USARTTransmitChar(char c) </w:t>
      </w:r>
    </w:p>
    <w:p w14:paraId="5AC39C8B" w14:textId="77777777" w:rsidR="008479E2" w:rsidRPr="008479E2" w:rsidRDefault="008479E2" w:rsidP="008479E2">
      <w:pPr>
        <w:pStyle w:val="af7"/>
        <w:rPr>
          <w:highlight w:val="white"/>
        </w:rPr>
      </w:pPr>
      <w:r w:rsidRPr="008479E2">
        <w:rPr>
          <w:highlight w:val="white"/>
        </w:rPr>
        <w:t>{</w:t>
      </w:r>
    </w:p>
    <w:p w14:paraId="1D595AA3" w14:textId="77777777" w:rsidR="008479E2" w:rsidRPr="008479E2" w:rsidRDefault="008479E2" w:rsidP="008479E2">
      <w:pPr>
        <w:pStyle w:val="af7"/>
        <w:rPr>
          <w:highlight w:val="white"/>
        </w:rPr>
      </w:pPr>
      <w:r w:rsidRPr="008479E2">
        <w:rPr>
          <w:highlight w:val="white"/>
        </w:rPr>
        <w:tab/>
        <w:t>while(!( UCSRA &amp; (1&lt;&lt;UDRE)));</w:t>
      </w:r>
    </w:p>
    <w:p w14:paraId="07F6E667" w14:textId="77777777" w:rsidR="008479E2" w:rsidRPr="008479E2" w:rsidRDefault="008479E2" w:rsidP="008479E2">
      <w:pPr>
        <w:pStyle w:val="af7"/>
        <w:rPr>
          <w:highlight w:val="white"/>
        </w:rPr>
      </w:pPr>
      <w:r w:rsidRPr="008479E2">
        <w:rPr>
          <w:highlight w:val="white"/>
        </w:rPr>
        <w:tab/>
        <w:t>UDR = c;</w:t>
      </w:r>
    </w:p>
    <w:p w14:paraId="25F19FF6" w14:textId="77777777" w:rsidR="008479E2" w:rsidRPr="008479E2" w:rsidRDefault="008479E2" w:rsidP="008479E2">
      <w:pPr>
        <w:pStyle w:val="af7"/>
        <w:rPr>
          <w:highlight w:val="white"/>
        </w:rPr>
      </w:pPr>
      <w:r w:rsidRPr="008479E2">
        <w:rPr>
          <w:highlight w:val="white"/>
        </w:rPr>
        <w:t>}</w:t>
      </w:r>
    </w:p>
    <w:p w14:paraId="41927017" w14:textId="77777777" w:rsidR="008479E2" w:rsidRPr="008479E2" w:rsidRDefault="008479E2" w:rsidP="008479E2">
      <w:pPr>
        <w:pStyle w:val="af7"/>
        <w:rPr>
          <w:highlight w:val="white"/>
        </w:rPr>
      </w:pPr>
    </w:p>
    <w:p w14:paraId="29E30663" w14:textId="77777777" w:rsidR="008479E2" w:rsidRPr="008479E2" w:rsidRDefault="008479E2" w:rsidP="008479E2">
      <w:pPr>
        <w:pStyle w:val="af7"/>
        <w:rPr>
          <w:highlight w:val="white"/>
        </w:rPr>
      </w:pPr>
      <w:r w:rsidRPr="008479E2">
        <w:rPr>
          <w:highlight w:val="white"/>
        </w:rPr>
        <w:t>//  Отправка строки</w:t>
      </w:r>
    </w:p>
    <w:p w14:paraId="0578CA40" w14:textId="77777777" w:rsidR="008479E2" w:rsidRPr="008479E2" w:rsidRDefault="008479E2" w:rsidP="008479E2">
      <w:pPr>
        <w:pStyle w:val="af7"/>
        <w:rPr>
          <w:highlight w:val="white"/>
        </w:rPr>
      </w:pPr>
      <w:r w:rsidRPr="008479E2">
        <w:rPr>
          <w:highlight w:val="white"/>
        </w:rPr>
        <w:t xml:space="preserve">void USARTTransmitString(const char* str) </w:t>
      </w:r>
    </w:p>
    <w:p w14:paraId="05F3BB44" w14:textId="77777777" w:rsidR="008479E2" w:rsidRPr="008479E2" w:rsidRDefault="008479E2" w:rsidP="008479E2">
      <w:pPr>
        <w:pStyle w:val="af7"/>
        <w:rPr>
          <w:highlight w:val="white"/>
        </w:rPr>
      </w:pPr>
      <w:r w:rsidRPr="008479E2">
        <w:rPr>
          <w:highlight w:val="white"/>
        </w:rPr>
        <w:t>{</w:t>
      </w:r>
    </w:p>
    <w:p w14:paraId="7263D426" w14:textId="77777777" w:rsidR="008479E2" w:rsidRPr="008479E2" w:rsidRDefault="008479E2" w:rsidP="008479E2">
      <w:pPr>
        <w:pStyle w:val="af7"/>
        <w:rPr>
          <w:highlight w:val="white"/>
        </w:rPr>
      </w:pPr>
      <w:r w:rsidRPr="008479E2">
        <w:rPr>
          <w:highlight w:val="white"/>
        </w:rPr>
        <w:tab/>
        <w:t>register char i = 0;</w:t>
      </w:r>
    </w:p>
    <w:p w14:paraId="7ACEBBB3" w14:textId="77777777" w:rsidR="008479E2" w:rsidRPr="008479E2" w:rsidRDefault="008479E2" w:rsidP="008479E2">
      <w:pPr>
        <w:pStyle w:val="af7"/>
        <w:rPr>
          <w:highlight w:val="white"/>
        </w:rPr>
      </w:pPr>
      <w:r w:rsidRPr="008479E2">
        <w:rPr>
          <w:highlight w:val="white"/>
        </w:rPr>
        <w:tab/>
        <w:t>while(str[i])</w:t>
      </w:r>
    </w:p>
    <w:p w14:paraId="6803B2A4" w14:textId="77777777" w:rsidR="008479E2" w:rsidRPr="008479E2" w:rsidRDefault="008479E2" w:rsidP="008479E2">
      <w:pPr>
        <w:pStyle w:val="af7"/>
        <w:rPr>
          <w:highlight w:val="white"/>
        </w:rPr>
      </w:pPr>
      <w:r w:rsidRPr="008479E2">
        <w:rPr>
          <w:highlight w:val="white"/>
        </w:rPr>
        <w:tab/>
      </w:r>
      <w:r w:rsidRPr="008479E2">
        <w:rPr>
          <w:highlight w:val="white"/>
        </w:rPr>
        <w:tab/>
        <w:t>USARTTransmitChar(str[i++]);</w:t>
      </w:r>
    </w:p>
    <w:p w14:paraId="70E93E14" w14:textId="77777777" w:rsidR="008479E2" w:rsidRPr="008479E2" w:rsidRDefault="008479E2" w:rsidP="008479E2">
      <w:pPr>
        <w:pStyle w:val="af7"/>
        <w:rPr>
          <w:highlight w:val="white"/>
        </w:rPr>
      </w:pPr>
      <w:r w:rsidRPr="008479E2">
        <w:rPr>
          <w:highlight w:val="white"/>
        </w:rPr>
        <w:t>}</w:t>
      </w:r>
    </w:p>
    <w:p w14:paraId="3EFF72D0" w14:textId="77777777" w:rsidR="008479E2" w:rsidRPr="008479E2" w:rsidRDefault="008479E2" w:rsidP="008479E2">
      <w:pPr>
        <w:pStyle w:val="af7"/>
        <w:rPr>
          <w:highlight w:val="white"/>
        </w:rPr>
      </w:pPr>
    </w:p>
    <w:p w14:paraId="68E45E9E" w14:textId="77777777" w:rsidR="008479E2" w:rsidRPr="008479E2" w:rsidRDefault="008479E2" w:rsidP="008479E2">
      <w:pPr>
        <w:pStyle w:val="af7"/>
        <w:rPr>
          <w:highlight w:val="white"/>
        </w:rPr>
      </w:pPr>
      <w:r w:rsidRPr="008479E2">
        <w:rPr>
          <w:highlight w:val="white"/>
        </w:rPr>
        <w:t>//  Отправка строки</w:t>
      </w:r>
    </w:p>
    <w:p w14:paraId="1C0EB110" w14:textId="77777777" w:rsidR="008479E2" w:rsidRPr="008479E2" w:rsidRDefault="008479E2" w:rsidP="008479E2">
      <w:pPr>
        <w:pStyle w:val="af7"/>
        <w:rPr>
          <w:highlight w:val="white"/>
        </w:rPr>
      </w:pPr>
      <w:r w:rsidRPr="008479E2">
        <w:rPr>
          <w:highlight w:val="white"/>
        </w:rPr>
        <w:t xml:space="preserve">void USARTTransmitStringLn(const char* str) </w:t>
      </w:r>
    </w:p>
    <w:p w14:paraId="7AAB683C" w14:textId="77777777" w:rsidR="008479E2" w:rsidRPr="008479E2" w:rsidRDefault="008479E2" w:rsidP="008479E2">
      <w:pPr>
        <w:pStyle w:val="af7"/>
        <w:rPr>
          <w:highlight w:val="white"/>
        </w:rPr>
      </w:pPr>
      <w:r w:rsidRPr="008479E2">
        <w:rPr>
          <w:highlight w:val="white"/>
        </w:rPr>
        <w:t>{</w:t>
      </w:r>
    </w:p>
    <w:p w14:paraId="1CCAB332" w14:textId="77777777" w:rsidR="008479E2" w:rsidRPr="008479E2" w:rsidRDefault="008479E2" w:rsidP="008479E2">
      <w:pPr>
        <w:pStyle w:val="af7"/>
        <w:rPr>
          <w:highlight w:val="white"/>
        </w:rPr>
      </w:pPr>
      <w:r w:rsidRPr="008479E2">
        <w:rPr>
          <w:highlight w:val="white"/>
        </w:rPr>
        <w:tab/>
        <w:t>USARTTransmitString(str);</w:t>
      </w:r>
    </w:p>
    <w:p w14:paraId="27494022" w14:textId="77777777" w:rsidR="008479E2" w:rsidRPr="008479E2" w:rsidRDefault="008479E2" w:rsidP="008479E2">
      <w:pPr>
        <w:pStyle w:val="af7"/>
        <w:rPr>
          <w:highlight w:val="white"/>
        </w:rPr>
      </w:pPr>
      <w:r w:rsidRPr="008479E2">
        <w:rPr>
          <w:highlight w:val="white"/>
        </w:rPr>
        <w:tab/>
        <w:t>USARTTransmitChar((char)13);</w:t>
      </w:r>
    </w:p>
    <w:p w14:paraId="402E3051" w14:textId="77777777" w:rsidR="008479E2" w:rsidRPr="008479E2" w:rsidRDefault="008479E2" w:rsidP="008479E2">
      <w:pPr>
        <w:pStyle w:val="af7"/>
        <w:rPr>
          <w:highlight w:val="white"/>
        </w:rPr>
      </w:pPr>
      <w:r w:rsidRPr="008479E2">
        <w:rPr>
          <w:highlight w:val="white"/>
        </w:rPr>
        <w:tab/>
        <w:t>USARTTransmitChar((char)10);</w:t>
      </w:r>
    </w:p>
    <w:p w14:paraId="470076B5" w14:textId="77777777" w:rsidR="008479E2" w:rsidRPr="008479E2" w:rsidRDefault="008479E2" w:rsidP="008479E2">
      <w:pPr>
        <w:pStyle w:val="af7"/>
        <w:rPr>
          <w:highlight w:val="white"/>
        </w:rPr>
      </w:pPr>
      <w:r w:rsidRPr="008479E2">
        <w:rPr>
          <w:highlight w:val="white"/>
        </w:rPr>
        <w:t>}</w:t>
      </w:r>
    </w:p>
    <w:p w14:paraId="77D6CB14" w14:textId="77777777" w:rsidR="008479E2" w:rsidRPr="008479E2" w:rsidRDefault="008479E2" w:rsidP="008479E2">
      <w:pPr>
        <w:pStyle w:val="af7"/>
        <w:rPr>
          <w:highlight w:val="white"/>
        </w:rPr>
      </w:pPr>
    </w:p>
    <w:p w14:paraId="0639A97E" w14:textId="77777777" w:rsidR="008479E2" w:rsidRPr="008479E2" w:rsidRDefault="008479E2" w:rsidP="008479E2">
      <w:pPr>
        <w:pStyle w:val="af7"/>
        <w:rPr>
          <w:highlight w:val="white"/>
        </w:rPr>
      </w:pPr>
      <w:r w:rsidRPr="008479E2">
        <w:rPr>
          <w:highlight w:val="white"/>
        </w:rPr>
        <w:t>int8_t check_string(void)</w:t>
      </w:r>
    </w:p>
    <w:p w14:paraId="6D27F78D" w14:textId="77777777" w:rsidR="008479E2" w:rsidRPr="008479E2" w:rsidRDefault="008479E2" w:rsidP="008479E2">
      <w:pPr>
        <w:pStyle w:val="af7"/>
        <w:rPr>
          <w:highlight w:val="white"/>
        </w:rPr>
      </w:pPr>
      <w:r w:rsidRPr="008479E2">
        <w:rPr>
          <w:highlight w:val="white"/>
        </w:rPr>
        <w:t>{</w:t>
      </w:r>
    </w:p>
    <w:p w14:paraId="3150BF94" w14:textId="77777777" w:rsidR="008479E2" w:rsidRPr="008479E2" w:rsidRDefault="008479E2" w:rsidP="008479E2">
      <w:pPr>
        <w:pStyle w:val="af7"/>
        <w:rPr>
          <w:highlight w:val="white"/>
        </w:rPr>
      </w:pPr>
      <w:r w:rsidRPr="008479E2">
        <w:rPr>
          <w:highlight w:val="white"/>
        </w:rPr>
        <w:tab/>
        <w:t>return io.index != 0;</w:t>
      </w:r>
    </w:p>
    <w:p w14:paraId="01D26537" w14:textId="77777777" w:rsidR="008479E2" w:rsidRPr="008479E2" w:rsidRDefault="008479E2" w:rsidP="008479E2">
      <w:pPr>
        <w:pStyle w:val="af7"/>
        <w:rPr>
          <w:highlight w:val="white"/>
        </w:rPr>
      </w:pPr>
      <w:r w:rsidRPr="008479E2">
        <w:rPr>
          <w:highlight w:val="white"/>
        </w:rPr>
        <w:t>}</w:t>
      </w:r>
    </w:p>
    <w:p w14:paraId="7F81974A" w14:textId="77777777" w:rsidR="008479E2" w:rsidRPr="008479E2" w:rsidRDefault="008479E2" w:rsidP="008479E2">
      <w:pPr>
        <w:pStyle w:val="af7"/>
        <w:rPr>
          <w:highlight w:val="white"/>
        </w:rPr>
      </w:pPr>
    </w:p>
    <w:p w14:paraId="2995E773" w14:textId="77777777" w:rsidR="008479E2" w:rsidRPr="008479E2" w:rsidRDefault="008479E2" w:rsidP="008479E2">
      <w:pPr>
        <w:pStyle w:val="af7"/>
        <w:rPr>
          <w:highlight w:val="white"/>
        </w:rPr>
      </w:pPr>
      <w:r w:rsidRPr="008479E2">
        <w:rPr>
          <w:highlight w:val="white"/>
        </w:rPr>
        <w:t>int8_t my_strcmp(char* s1, char* s2)</w:t>
      </w:r>
    </w:p>
    <w:p w14:paraId="76DCF107" w14:textId="77777777" w:rsidR="008479E2" w:rsidRPr="008479E2" w:rsidRDefault="008479E2" w:rsidP="008479E2">
      <w:pPr>
        <w:pStyle w:val="af7"/>
        <w:rPr>
          <w:highlight w:val="white"/>
        </w:rPr>
      </w:pPr>
      <w:r w:rsidRPr="008479E2">
        <w:rPr>
          <w:highlight w:val="white"/>
        </w:rPr>
        <w:t>{</w:t>
      </w:r>
    </w:p>
    <w:p w14:paraId="151799F9" w14:textId="77777777" w:rsidR="008479E2" w:rsidRPr="008479E2" w:rsidRDefault="008479E2" w:rsidP="008479E2">
      <w:pPr>
        <w:pStyle w:val="af7"/>
        <w:rPr>
          <w:highlight w:val="white"/>
        </w:rPr>
      </w:pPr>
      <w:r w:rsidRPr="008479E2">
        <w:rPr>
          <w:highlight w:val="white"/>
        </w:rPr>
        <w:tab/>
        <w:t>int8_t tmp = 0;</w:t>
      </w:r>
    </w:p>
    <w:p w14:paraId="457AA5D2" w14:textId="77777777" w:rsidR="008479E2" w:rsidRPr="008479E2" w:rsidRDefault="008479E2" w:rsidP="008479E2">
      <w:pPr>
        <w:pStyle w:val="af7"/>
        <w:rPr>
          <w:highlight w:val="white"/>
        </w:rPr>
      </w:pPr>
      <w:r w:rsidRPr="008479E2">
        <w:rPr>
          <w:highlight w:val="white"/>
        </w:rPr>
        <w:tab/>
        <w:t>tmp = strncmp((char*)s1, (char*)s2, MAX_LEN);</w:t>
      </w:r>
    </w:p>
    <w:p w14:paraId="0D384441" w14:textId="77777777" w:rsidR="008479E2" w:rsidRPr="008479E2" w:rsidRDefault="008479E2" w:rsidP="008479E2">
      <w:pPr>
        <w:pStyle w:val="af7"/>
        <w:rPr>
          <w:highlight w:val="white"/>
        </w:rPr>
      </w:pPr>
      <w:r w:rsidRPr="008479E2">
        <w:rPr>
          <w:highlight w:val="white"/>
        </w:rPr>
        <w:tab/>
        <w:t>if(tmp &gt; 0)</w:t>
      </w:r>
    </w:p>
    <w:p w14:paraId="429F38B8" w14:textId="77777777" w:rsidR="008479E2" w:rsidRPr="008479E2" w:rsidRDefault="008479E2" w:rsidP="008479E2">
      <w:pPr>
        <w:pStyle w:val="af7"/>
        <w:rPr>
          <w:highlight w:val="white"/>
        </w:rPr>
      </w:pPr>
      <w:r w:rsidRPr="008479E2">
        <w:rPr>
          <w:highlight w:val="white"/>
        </w:rPr>
        <w:tab/>
      </w:r>
      <w:r w:rsidRPr="008479E2">
        <w:rPr>
          <w:highlight w:val="white"/>
        </w:rPr>
        <w:tab/>
        <w:t>return 1;</w:t>
      </w:r>
    </w:p>
    <w:p w14:paraId="714FD324" w14:textId="77777777" w:rsidR="008479E2" w:rsidRPr="008479E2" w:rsidRDefault="008479E2" w:rsidP="008479E2">
      <w:pPr>
        <w:pStyle w:val="af7"/>
        <w:rPr>
          <w:highlight w:val="white"/>
        </w:rPr>
      </w:pPr>
      <w:r w:rsidRPr="008479E2">
        <w:rPr>
          <w:highlight w:val="white"/>
        </w:rPr>
        <w:tab/>
        <w:t>if(tmp == 0)</w:t>
      </w:r>
    </w:p>
    <w:p w14:paraId="1E64064A" w14:textId="77777777" w:rsidR="008479E2" w:rsidRPr="008479E2" w:rsidRDefault="008479E2" w:rsidP="008479E2">
      <w:pPr>
        <w:pStyle w:val="af7"/>
        <w:rPr>
          <w:highlight w:val="white"/>
        </w:rPr>
      </w:pPr>
      <w:r w:rsidRPr="008479E2">
        <w:rPr>
          <w:highlight w:val="white"/>
        </w:rPr>
        <w:tab/>
      </w:r>
      <w:r w:rsidRPr="008479E2">
        <w:rPr>
          <w:highlight w:val="white"/>
        </w:rPr>
        <w:tab/>
        <w:t>return 0;</w:t>
      </w:r>
    </w:p>
    <w:p w14:paraId="7E52023F" w14:textId="77777777" w:rsidR="008479E2" w:rsidRPr="008479E2" w:rsidRDefault="008479E2" w:rsidP="008479E2">
      <w:pPr>
        <w:pStyle w:val="af7"/>
        <w:rPr>
          <w:highlight w:val="white"/>
        </w:rPr>
      </w:pPr>
      <w:r w:rsidRPr="008479E2">
        <w:rPr>
          <w:highlight w:val="white"/>
        </w:rPr>
        <w:tab/>
        <w:t>if(tmp &lt; 0)</w:t>
      </w:r>
    </w:p>
    <w:p w14:paraId="2B2D2206" w14:textId="77777777" w:rsidR="008479E2" w:rsidRPr="008479E2" w:rsidRDefault="008479E2" w:rsidP="008479E2">
      <w:pPr>
        <w:pStyle w:val="af7"/>
        <w:rPr>
          <w:highlight w:val="white"/>
        </w:rPr>
      </w:pPr>
      <w:r w:rsidRPr="008479E2">
        <w:rPr>
          <w:highlight w:val="white"/>
        </w:rPr>
        <w:lastRenderedPageBreak/>
        <w:tab/>
      </w:r>
      <w:r w:rsidRPr="008479E2">
        <w:rPr>
          <w:highlight w:val="white"/>
        </w:rPr>
        <w:tab/>
        <w:t>return 0xff;</w:t>
      </w:r>
    </w:p>
    <w:p w14:paraId="7D7F12D2" w14:textId="77777777" w:rsidR="008479E2" w:rsidRPr="008479E2" w:rsidRDefault="008479E2" w:rsidP="008479E2">
      <w:pPr>
        <w:pStyle w:val="af7"/>
        <w:rPr>
          <w:highlight w:val="white"/>
        </w:rPr>
      </w:pPr>
      <w:r w:rsidRPr="008479E2">
        <w:rPr>
          <w:highlight w:val="white"/>
        </w:rPr>
        <w:t>}</w:t>
      </w:r>
    </w:p>
    <w:p w14:paraId="0F020FE8" w14:textId="77777777" w:rsidR="008479E2" w:rsidRPr="008479E2" w:rsidRDefault="008479E2" w:rsidP="008479E2">
      <w:pPr>
        <w:pStyle w:val="af7"/>
        <w:rPr>
          <w:highlight w:val="white"/>
        </w:rPr>
      </w:pPr>
    </w:p>
    <w:p w14:paraId="5D28F672" w14:textId="77777777" w:rsidR="008479E2" w:rsidRPr="008479E2" w:rsidRDefault="008479E2" w:rsidP="008479E2">
      <w:pPr>
        <w:pStyle w:val="af7"/>
        <w:rPr>
          <w:highlight w:val="white"/>
        </w:rPr>
      </w:pPr>
      <w:r w:rsidRPr="008479E2">
        <w:rPr>
          <w:highlight w:val="white"/>
        </w:rPr>
        <w:t>char* my_strcat(char* s1, char* s2)</w:t>
      </w:r>
    </w:p>
    <w:p w14:paraId="078351FA" w14:textId="77777777" w:rsidR="008479E2" w:rsidRPr="008479E2" w:rsidRDefault="008479E2" w:rsidP="008479E2">
      <w:pPr>
        <w:pStyle w:val="af7"/>
        <w:rPr>
          <w:highlight w:val="white"/>
        </w:rPr>
      </w:pPr>
      <w:r w:rsidRPr="008479E2">
        <w:rPr>
          <w:highlight w:val="white"/>
        </w:rPr>
        <w:t>{</w:t>
      </w:r>
    </w:p>
    <w:p w14:paraId="53ECA023" w14:textId="77777777" w:rsidR="008479E2" w:rsidRPr="008479E2" w:rsidRDefault="008479E2" w:rsidP="008479E2">
      <w:pPr>
        <w:pStyle w:val="af7"/>
        <w:rPr>
          <w:highlight w:val="white"/>
        </w:rPr>
      </w:pPr>
      <w:r w:rsidRPr="008479E2">
        <w:rPr>
          <w:highlight w:val="white"/>
        </w:rPr>
        <w:tab/>
        <w:t>return strncat(s1, s2, MAX_LEN);</w:t>
      </w:r>
    </w:p>
    <w:p w14:paraId="37C84106" w14:textId="77777777" w:rsidR="008479E2" w:rsidRPr="008479E2" w:rsidRDefault="008479E2" w:rsidP="008479E2">
      <w:pPr>
        <w:pStyle w:val="af7"/>
        <w:rPr>
          <w:highlight w:val="white"/>
        </w:rPr>
      </w:pPr>
      <w:r w:rsidRPr="008479E2">
        <w:rPr>
          <w:highlight w:val="white"/>
        </w:rPr>
        <w:t>}</w:t>
      </w:r>
    </w:p>
    <w:p w14:paraId="187342A6" w14:textId="77777777" w:rsidR="008479E2" w:rsidRPr="008479E2" w:rsidRDefault="008479E2" w:rsidP="008479E2">
      <w:pPr>
        <w:pStyle w:val="af7"/>
        <w:rPr>
          <w:highlight w:val="white"/>
        </w:rPr>
      </w:pPr>
    </w:p>
    <w:p w14:paraId="18D08803" w14:textId="77777777" w:rsidR="008479E2" w:rsidRPr="008479E2" w:rsidRDefault="008479E2" w:rsidP="008479E2">
      <w:pPr>
        <w:pStyle w:val="af7"/>
        <w:rPr>
          <w:highlight w:val="white"/>
        </w:rPr>
      </w:pPr>
      <w:r w:rsidRPr="008479E2">
        <w:rPr>
          <w:highlight w:val="white"/>
        </w:rPr>
        <w:t>void reverse(char* str, int len) {</w:t>
      </w:r>
    </w:p>
    <w:p w14:paraId="12FEAD4A" w14:textId="77777777" w:rsidR="008479E2" w:rsidRPr="008479E2" w:rsidRDefault="008479E2" w:rsidP="008479E2">
      <w:pPr>
        <w:pStyle w:val="af7"/>
        <w:rPr>
          <w:highlight w:val="white"/>
        </w:rPr>
      </w:pPr>
      <w:r w:rsidRPr="008479E2">
        <w:rPr>
          <w:highlight w:val="white"/>
        </w:rPr>
        <w:tab/>
        <w:t>int i, j;</w:t>
      </w:r>
    </w:p>
    <w:p w14:paraId="4F4AAD53" w14:textId="77777777" w:rsidR="008479E2" w:rsidRPr="008479E2" w:rsidRDefault="008479E2" w:rsidP="008479E2">
      <w:pPr>
        <w:pStyle w:val="af7"/>
        <w:rPr>
          <w:highlight w:val="white"/>
        </w:rPr>
      </w:pPr>
      <w:r w:rsidRPr="008479E2">
        <w:rPr>
          <w:highlight w:val="white"/>
        </w:rPr>
        <w:tab/>
        <w:t>char temp;</w:t>
      </w:r>
    </w:p>
    <w:p w14:paraId="7EE820E4" w14:textId="77777777" w:rsidR="008479E2" w:rsidRPr="008479E2" w:rsidRDefault="008479E2" w:rsidP="008479E2">
      <w:pPr>
        <w:pStyle w:val="af7"/>
        <w:rPr>
          <w:highlight w:val="white"/>
        </w:rPr>
      </w:pPr>
      <w:r w:rsidRPr="008479E2">
        <w:rPr>
          <w:highlight w:val="white"/>
        </w:rPr>
        <w:tab/>
        <w:t>for (i = 0, j = len - 1; i &lt; j; i++, j--) {</w:t>
      </w:r>
    </w:p>
    <w:p w14:paraId="2A42BF91" w14:textId="77777777" w:rsidR="008479E2" w:rsidRPr="008479E2" w:rsidRDefault="008479E2" w:rsidP="008479E2">
      <w:pPr>
        <w:pStyle w:val="af7"/>
        <w:rPr>
          <w:highlight w:val="white"/>
        </w:rPr>
      </w:pPr>
      <w:r w:rsidRPr="008479E2">
        <w:rPr>
          <w:highlight w:val="white"/>
        </w:rPr>
        <w:tab/>
      </w:r>
      <w:r w:rsidRPr="008479E2">
        <w:rPr>
          <w:highlight w:val="white"/>
        </w:rPr>
        <w:tab/>
        <w:t>temp = str[i];</w:t>
      </w:r>
    </w:p>
    <w:p w14:paraId="5DBBF783" w14:textId="77777777" w:rsidR="008479E2" w:rsidRPr="008479E2" w:rsidRDefault="008479E2" w:rsidP="008479E2">
      <w:pPr>
        <w:pStyle w:val="af7"/>
        <w:rPr>
          <w:highlight w:val="white"/>
        </w:rPr>
      </w:pPr>
      <w:r w:rsidRPr="008479E2">
        <w:rPr>
          <w:highlight w:val="white"/>
        </w:rPr>
        <w:tab/>
      </w:r>
      <w:r w:rsidRPr="008479E2">
        <w:rPr>
          <w:highlight w:val="white"/>
        </w:rPr>
        <w:tab/>
        <w:t>str[i] = str[j];</w:t>
      </w:r>
    </w:p>
    <w:p w14:paraId="0F1354A1" w14:textId="77777777" w:rsidR="008479E2" w:rsidRPr="008479E2" w:rsidRDefault="008479E2" w:rsidP="008479E2">
      <w:pPr>
        <w:pStyle w:val="af7"/>
        <w:rPr>
          <w:highlight w:val="white"/>
        </w:rPr>
      </w:pPr>
      <w:r w:rsidRPr="008479E2">
        <w:rPr>
          <w:highlight w:val="white"/>
        </w:rPr>
        <w:tab/>
      </w:r>
      <w:r w:rsidRPr="008479E2">
        <w:rPr>
          <w:highlight w:val="white"/>
        </w:rPr>
        <w:tab/>
        <w:t>str[j] = temp;</w:t>
      </w:r>
    </w:p>
    <w:p w14:paraId="73A25783" w14:textId="77777777" w:rsidR="008479E2" w:rsidRPr="008479E2" w:rsidRDefault="008479E2" w:rsidP="008479E2">
      <w:pPr>
        <w:pStyle w:val="af7"/>
        <w:rPr>
          <w:highlight w:val="white"/>
        </w:rPr>
      </w:pPr>
      <w:r w:rsidRPr="008479E2">
        <w:rPr>
          <w:highlight w:val="white"/>
        </w:rPr>
        <w:tab/>
        <w:t>}</w:t>
      </w:r>
    </w:p>
    <w:p w14:paraId="3604312E" w14:textId="77777777" w:rsidR="008479E2" w:rsidRPr="008479E2" w:rsidRDefault="008479E2" w:rsidP="008479E2">
      <w:pPr>
        <w:pStyle w:val="af7"/>
        <w:rPr>
          <w:highlight w:val="white"/>
        </w:rPr>
      </w:pPr>
      <w:r w:rsidRPr="008479E2">
        <w:rPr>
          <w:highlight w:val="white"/>
        </w:rPr>
        <w:t>}</w:t>
      </w:r>
    </w:p>
    <w:p w14:paraId="59DF7D76" w14:textId="77777777" w:rsidR="008479E2" w:rsidRPr="008479E2" w:rsidRDefault="008479E2" w:rsidP="008479E2">
      <w:pPr>
        <w:pStyle w:val="af7"/>
        <w:rPr>
          <w:highlight w:val="white"/>
        </w:rPr>
      </w:pPr>
    </w:p>
    <w:p w14:paraId="6DDD0A35" w14:textId="77777777" w:rsidR="008479E2" w:rsidRPr="008479E2" w:rsidRDefault="008479E2" w:rsidP="008479E2">
      <w:pPr>
        <w:pStyle w:val="af7"/>
        <w:rPr>
          <w:highlight w:val="white"/>
        </w:rPr>
      </w:pPr>
      <w:r w:rsidRPr="008479E2">
        <w:rPr>
          <w:highlight w:val="white"/>
        </w:rPr>
        <w:t>char* itoa(int num, char* str, int base) {</w:t>
      </w:r>
    </w:p>
    <w:p w14:paraId="53DD7423" w14:textId="77777777" w:rsidR="008479E2" w:rsidRPr="008479E2" w:rsidRDefault="008479E2" w:rsidP="008479E2">
      <w:pPr>
        <w:pStyle w:val="af7"/>
        <w:rPr>
          <w:highlight w:val="white"/>
        </w:rPr>
      </w:pPr>
      <w:r w:rsidRPr="008479E2">
        <w:rPr>
          <w:highlight w:val="white"/>
        </w:rPr>
        <w:tab/>
        <w:t>int i = 0;</w:t>
      </w:r>
    </w:p>
    <w:p w14:paraId="71BD374E" w14:textId="77777777" w:rsidR="008479E2" w:rsidRPr="008479E2" w:rsidRDefault="008479E2" w:rsidP="008479E2">
      <w:pPr>
        <w:pStyle w:val="af7"/>
        <w:rPr>
          <w:highlight w:val="white"/>
        </w:rPr>
      </w:pPr>
      <w:r w:rsidRPr="008479E2">
        <w:rPr>
          <w:highlight w:val="white"/>
        </w:rPr>
        <w:tab/>
        <w:t>int is_negative = FALSE;</w:t>
      </w:r>
    </w:p>
    <w:p w14:paraId="02FFAE51" w14:textId="77777777" w:rsidR="008479E2" w:rsidRPr="008479E2" w:rsidRDefault="008479E2" w:rsidP="008479E2">
      <w:pPr>
        <w:pStyle w:val="af7"/>
        <w:rPr>
          <w:highlight w:val="white"/>
        </w:rPr>
      </w:pPr>
      <w:r w:rsidRPr="008479E2">
        <w:rPr>
          <w:highlight w:val="white"/>
        </w:rPr>
        <w:tab/>
      </w:r>
    </w:p>
    <w:p w14:paraId="25CEFA06" w14:textId="77777777" w:rsidR="008479E2" w:rsidRPr="008479E2" w:rsidRDefault="008479E2" w:rsidP="008479E2">
      <w:pPr>
        <w:pStyle w:val="af7"/>
        <w:rPr>
          <w:highlight w:val="white"/>
        </w:rPr>
      </w:pPr>
      <w:r w:rsidRPr="008479E2">
        <w:rPr>
          <w:highlight w:val="white"/>
        </w:rPr>
        <w:tab/>
        <w:t>if (num == 0) {</w:t>
      </w:r>
    </w:p>
    <w:p w14:paraId="105A6C2F" w14:textId="77777777" w:rsidR="008479E2" w:rsidRPr="008479E2" w:rsidRDefault="008479E2" w:rsidP="008479E2">
      <w:pPr>
        <w:pStyle w:val="af7"/>
        <w:rPr>
          <w:highlight w:val="white"/>
        </w:rPr>
      </w:pPr>
      <w:r w:rsidRPr="008479E2">
        <w:rPr>
          <w:highlight w:val="white"/>
        </w:rPr>
        <w:tab/>
      </w:r>
      <w:r w:rsidRPr="008479E2">
        <w:rPr>
          <w:highlight w:val="white"/>
        </w:rPr>
        <w:tab/>
        <w:t>str[i++] = '0';</w:t>
      </w:r>
    </w:p>
    <w:p w14:paraId="77F513CC" w14:textId="77777777" w:rsidR="008479E2" w:rsidRPr="008479E2" w:rsidRDefault="008479E2" w:rsidP="008479E2">
      <w:pPr>
        <w:pStyle w:val="af7"/>
        <w:rPr>
          <w:highlight w:val="white"/>
        </w:rPr>
      </w:pPr>
      <w:r w:rsidRPr="008479E2">
        <w:rPr>
          <w:highlight w:val="white"/>
        </w:rPr>
        <w:tab/>
      </w:r>
      <w:r w:rsidRPr="008479E2">
        <w:rPr>
          <w:highlight w:val="white"/>
        </w:rPr>
        <w:tab/>
        <w:t>str[i] = '\0';</w:t>
      </w:r>
    </w:p>
    <w:p w14:paraId="10057951" w14:textId="77777777" w:rsidR="008479E2" w:rsidRPr="008479E2" w:rsidRDefault="008479E2" w:rsidP="008479E2">
      <w:pPr>
        <w:pStyle w:val="af7"/>
        <w:rPr>
          <w:highlight w:val="white"/>
        </w:rPr>
      </w:pPr>
      <w:r w:rsidRPr="008479E2">
        <w:rPr>
          <w:highlight w:val="white"/>
        </w:rPr>
        <w:tab/>
      </w:r>
      <w:r w:rsidRPr="008479E2">
        <w:rPr>
          <w:highlight w:val="white"/>
        </w:rPr>
        <w:tab/>
        <w:t>return str;</w:t>
      </w:r>
    </w:p>
    <w:p w14:paraId="3D0BC3CF" w14:textId="77777777" w:rsidR="008479E2" w:rsidRPr="008479E2" w:rsidRDefault="008479E2" w:rsidP="008479E2">
      <w:pPr>
        <w:pStyle w:val="af7"/>
        <w:rPr>
          <w:highlight w:val="white"/>
        </w:rPr>
      </w:pPr>
      <w:r w:rsidRPr="008479E2">
        <w:rPr>
          <w:highlight w:val="white"/>
        </w:rPr>
        <w:tab/>
        <w:t>}</w:t>
      </w:r>
    </w:p>
    <w:p w14:paraId="0763BC90" w14:textId="77777777" w:rsidR="008479E2" w:rsidRPr="008479E2" w:rsidRDefault="008479E2" w:rsidP="008479E2">
      <w:pPr>
        <w:pStyle w:val="af7"/>
        <w:rPr>
          <w:highlight w:val="white"/>
        </w:rPr>
      </w:pPr>
      <w:r w:rsidRPr="008479E2">
        <w:rPr>
          <w:highlight w:val="white"/>
        </w:rPr>
        <w:tab/>
      </w:r>
    </w:p>
    <w:p w14:paraId="1845840E" w14:textId="77777777" w:rsidR="008479E2" w:rsidRPr="008479E2" w:rsidRDefault="008479E2" w:rsidP="008479E2">
      <w:pPr>
        <w:pStyle w:val="af7"/>
        <w:rPr>
          <w:highlight w:val="white"/>
        </w:rPr>
      </w:pPr>
      <w:r w:rsidRPr="008479E2">
        <w:rPr>
          <w:highlight w:val="white"/>
        </w:rPr>
        <w:tab/>
        <w:t>if (num &lt; 0 &amp;&amp; base == 10) {</w:t>
      </w:r>
    </w:p>
    <w:p w14:paraId="3DE7D937" w14:textId="77777777" w:rsidR="008479E2" w:rsidRPr="008479E2" w:rsidRDefault="008479E2" w:rsidP="008479E2">
      <w:pPr>
        <w:pStyle w:val="af7"/>
        <w:rPr>
          <w:highlight w:val="white"/>
        </w:rPr>
      </w:pPr>
      <w:r w:rsidRPr="008479E2">
        <w:rPr>
          <w:highlight w:val="white"/>
        </w:rPr>
        <w:tab/>
      </w:r>
      <w:r w:rsidRPr="008479E2">
        <w:rPr>
          <w:highlight w:val="white"/>
        </w:rPr>
        <w:tab/>
        <w:t>is_negative = TRUE;</w:t>
      </w:r>
    </w:p>
    <w:p w14:paraId="0284DB71" w14:textId="77777777" w:rsidR="008479E2" w:rsidRPr="008479E2" w:rsidRDefault="008479E2" w:rsidP="008479E2">
      <w:pPr>
        <w:pStyle w:val="af7"/>
        <w:rPr>
          <w:highlight w:val="white"/>
        </w:rPr>
      </w:pPr>
      <w:r w:rsidRPr="008479E2">
        <w:rPr>
          <w:highlight w:val="white"/>
        </w:rPr>
        <w:tab/>
      </w:r>
      <w:r w:rsidRPr="008479E2">
        <w:rPr>
          <w:highlight w:val="white"/>
        </w:rPr>
        <w:tab/>
        <w:t>num = -num;</w:t>
      </w:r>
    </w:p>
    <w:p w14:paraId="3DE323F7" w14:textId="77777777" w:rsidR="008479E2" w:rsidRPr="008479E2" w:rsidRDefault="008479E2" w:rsidP="008479E2">
      <w:pPr>
        <w:pStyle w:val="af7"/>
        <w:rPr>
          <w:highlight w:val="white"/>
        </w:rPr>
      </w:pPr>
      <w:r w:rsidRPr="008479E2">
        <w:rPr>
          <w:highlight w:val="white"/>
        </w:rPr>
        <w:tab/>
        <w:t>}</w:t>
      </w:r>
    </w:p>
    <w:p w14:paraId="4DE79120" w14:textId="77777777" w:rsidR="008479E2" w:rsidRPr="008479E2" w:rsidRDefault="008479E2" w:rsidP="008479E2">
      <w:pPr>
        <w:pStyle w:val="af7"/>
        <w:rPr>
          <w:highlight w:val="white"/>
        </w:rPr>
      </w:pPr>
      <w:r w:rsidRPr="008479E2">
        <w:rPr>
          <w:highlight w:val="white"/>
        </w:rPr>
        <w:tab/>
      </w:r>
    </w:p>
    <w:p w14:paraId="47B753AA" w14:textId="77777777" w:rsidR="008479E2" w:rsidRPr="008479E2" w:rsidRDefault="008479E2" w:rsidP="008479E2">
      <w:pPr>
        <w:pStyle w:val="af7"/>
        <w:rPr>
          <w:highlight w:val="white"/>
        </w:rPr>
      </w:pPr>
      <w:r w:rsidRPr="008479E2">
        <w:rPr>
          <w:highlight w:val="white"/>
        </w:rPr>
        <w:tab/>
        <w:t>while (num != 0) {</w:t>
      </w:r>
    </w:p>
    <w:p w14:paraId="5F116ED5" w14:textId="77777777" w:rsidR="008479E2" w:rsidRPr="008479E2" w:rsidRDefault="008479E2" w:rsidP="008479E2">
      <w:pPr>
        <w:pStyle w:val="af7"/>
        <w:rPr>
          <w:highlight w:val="white"/>
        </w:rPr>
      </w:pPr>
      <w:r w:rsidRPr="008479E2">
        <w:rPr>
          <w:highlight w:val="white"/>
        </w:rPr>
        <w:tab/>
      </w:r>
      <w:r w:rsidRPr="008479E2">
        <w:rPr>
          <w:highlight w:val="white"/>
        </w:rPr>
        <w:tab/>
        <w:t>int remainder = num % base;</w:t>
      </w:r>
    </w:p>
    <w:p w14:paraId="3AD5C58F" w14:textId="77777777" w:rsidR="008479E2" w:rsidRPr="008479E2" w:rsidRDefault="008479E2" w:rsidP="008479E2">
      <w:pPr>
        <w:pStyle w:val="af7"/>
        <w:rPr>
          <w:highlight w:val="white"/>
        </w:rPr>
      </w:pPr>
      <w:r w:rsidRPr="008479E2">
        <w:rPr>
          <w:highlight w:val="white"/>
        </w:rPr>
        <w:tab/>
      </w:r>
      <w:r w:rsidRPr="008479E2">
        <w:rPr>
          <w:highlight w:val="white"/>
        </w:rPr>
        <w:tab/>
        <w:t>str[i++] = (remainder &gt; 9) ? (remainder - 10) + 'a' : remainder + '0';</w:t>
      </w:r>
    </w:p>
    <w:p w14:paraId="3608D32B" w14:textId="77777777" w:rsidR="008479E2" w:rsidRPr="008479E2" w:rsidRDefault="008479E2" w:rsidP="008479E2">
      <w:pPr>
        <w:pStyle w:val="af7"/>
        <w:rPr>
          <w:highlight w:val="white"/>
        </w:rPr>
      </w:pPr>
      <w:r w:rsidRPr="008479E2">
        <w:rPr>
          <w:highlight w:val="white"/>
        </w:rPr>
        <w:tab/>
      </w:r>
      <w:r w:rsidRPr="008479E2">
        <w:rPr>
          <w:highlight w:val="white"/>
        </w:rPr>
        <w:tab/>
        <w:t>num = num / base;</w:t>
      </w:r>
    </w:p>
    <w:p w14:paraId="0B99F8C2" w14:textId="77777777" w:rsidR="008479E2" w:rsidRPr="008479E2" w:rsidRDefault="008479E2" w:rsidP="008479E2">
      <w:pPr>
        <w:pStyle w:val="af7"/>
        <w:rPr>
          <w:highlight w:val="white"/>
        </w:rPr>
      </w:pPr>
      <w:r w:rsidRPr="008479E2">
        <w:rPr>
          <w:highlight w:val="white"/>
        </w:rPr>
        <w:tab/>
        <w:t>}</w:t>
      </w:r>
    </w:p>
    <w:p w14:paraId="2CE8DFAD" w14:textId="77777777" w:rsidR="008479E2" w:rsidRPr="008479E2" w:rsidRDefault="008479E2" w:rsidP="008479E2">
      <w:pPr>
        <w:pStyle w:val="af7"/>
        <w:rPr>
          <w:highlight w:val="white"/>
        </w:rPr>
      </w:pPr>
      <w:r w:rsidRPr="008479E2">
        <w:rPr>
          <w:highlight w:val="white"/>
        </w:rPr>
        <w:tab/>
      </w:r>
    </w:p>
    <w:p w14:paraId="7CD9C856" w14:textId="77777777" w:rsidR="008479E2" w:rsidRPr="008479E2" w:rsidRDefault="008479E2" w:rsidP="008479E2">
      <w:pPr>
        <w:pStyle w:val="af7"/>
        <w:rPr>
          <w:highlight w:val="white"/>
        </w:rPr>
      </w:pPr>
      <w:r w:rsidRPr="008479E2">
        <w:rPr>
          <w:highlight w:val="white"/>
        </w:rPr>
        <w:tab/>
        <w:t>if (is_negative) {</w:t>
      </w:r>
    </w:p>
    <w:p w14:paraId="49E778F0" w14:textId="77777777" w:rsidR="008479E2" w:rsidRPr="008479E2" w:rsidRDefault="008479E2" w:rsidP="008479E2">
      <w:pPr>
        <w:pStyle w:val="af7"/>
        <w:rPr>
          <w:highlight w:val="white"/>
        </w:rPr>
      </w:pPr>
      <w:r w:rsidRPr="008479E2">
        <w:rPr>
          <w:highlight w:val="white"/>
        </w:rPr>
        <w:tab/>
      </w:r>
      <w:r w:rsidRPr="008479E2">
        <w:rPr>
          <w:highlight w:val="white"/>
        </w:rPr>
        <w:tab/>
        <w:t>str[i++] = '-';</w:t>
      </w:r>
    </w:p>
    <w:p w14:paraId="50176607" w14:textId="77777777" w:rsidR="008479E2" w:rsidRPr="008479E2" w:rsidRDefault="008479E2" w:rsidP="008479E2">
      <w:pPr>
        <w:pStyle w:val="af7"/>
        <w:rPr>
          <w:highlight w:val="white"/>
        </w:rPr>
      </w:pPr>
      <w:r w:rsidRPr="008479E2">
        <w:rPr>
          <w:highlight w:val="white"/>
        </w:rPr>
        <w:tab/>
        <w:t>}</w:t>
      </w:r>
    </w:p>
    <w:p w14:paraId="2CB20864" w14:textId="77777777" w:rsidR="008479E2" w:rsidRPr="008479E2" w:rsidRDefault="008479E2" w:rsidP="008479E2">
      <w:pPr>
        <w:pStyle w:val="af7"/>
        <w:rPr>
          <w:highlight w:val="white"/>
        </w:rPr>
      </w:pPr>
      <w:r w:rsidRPr="008479E2">
        <w:rPr>
          <w:highlight w:val="white"/>
        </w:rPr>
        <w:tab/>
      </w:r>
    </w:p>
    <w:p w14:paraId="44F8A2BE" w14:textId="77777777" w:rsidR="008479E2" w:rsidRPr="008479E2" w:rsidRDefault="008479E2" w:rsidP="008479E2">
      <w:pPr>
        <w:pStyle w:val="af7"/>
        <w:rPr>
          <w:highlight w:val="white"/>
        </w:rPr>
      </w:pPr>
      <w:r w:rsidRPr="008479E2">
        <w:rPr>
          <w:highlight w:val="white"/>
        </w:rPr>
        <w:lastRenderedPageBreak/>
        <w:tab/>
        <w:t>str[i] = '\0';</w:t>
      </w:r>
    </w:p>
    <w:p w14:paraId="118838A1" w14:textId="77777777" w:rsidR="008479E2" w:rsidRPr="008479E2" w:rsidRDefault="008479E2" w:rsidP="008479E2">
      <w:pPr>
        <w:pStyle w:val="af7"/>
        <w:rPr>
          <w:highlight w:val="white"/>
        </w:rPr>
      </w:pPr>
      <w:r w:rsidRPr="008479E2">
        <w:rPr>
          <w:highlight w:val="white"/>
        </w:rPr>
        <w:tab/>
      </w:r>
    </w:p>
    <w:p w14:paraId="31F137A7" w14:textId="77777777" w:rsidR="008479E2" w:rsidRPr="008479E2" w:rsidRDefault="008479E2" w:rsidP="008479E2">
      <w:pPr>
        <w:pStyle w:val="af7"/>
        <w:rPr>
          <w:highlight w:val="white"/>
        </w:rPr>
      </w:pPr>
      <w:r w:rsidRPr="008479E2">
        <w:rPr>
          <w:highlight w:val="white"/>
        </w:rPr>
        <w:tab/>
        <w:t>reverse(str, i);</w:t>
      </w:r>
    </w:p>
    <w:p w14:paraId="0DF0E03B" w14:textId="77777777" w:rsidR="008479E2" w:rsidRPr="008479E2" w:rsidRDefault="008479E2" w:rsidP="008479E2">
      <w:pPr>
        <w:pStyle w:val="af7"/>
        <w:rPr>
          <w:highlight w:val="white"/>
        </w:rPr>
      </w:pPr>
      <w:r w:rsidRPr="008479E2">
        <w:rPr>
          <w:highlight w:val="white"/>
        </w:rPr>
        <w:tab/>
      </w:r>
    </w:p>
    <w:p w14:paraId="6CD6F3C0" w14:textId="77777777" w:rsidR="008479E2" w:rsidRPr="008479E2" w:rsidRDefault="008479E2" w:rsidP="008479E2">
      <w:pPr>
        <w:pStyle w:val="af7"/>
        <w:rPr>
          <w:highlight w:val="white"/>
        </w:rPr>
      </w:pPr>
      <w:r w:rsidRPr="008479E2">
        <w:rPr>
          <w:highlight w:val="white"/>
        </w:rPr>
        <w:tab/>
        <w:t>return str;</w:t>
      </w:r>
    </w:p>
    <w:p w14:paraId="0D51EF0F" w14:textId="77777777" w:rsidR="008479E2" w:rsidRPr="008479E2" w:rsidRDefault="008479E2" w:rsidP="008479E2">
      <w:pPr>
        <w:pStyle w:val="af7"/>
        <w:rPr>
          <w:highlight w:val="white"/>
        </w:rPr>
      </w:pPr>
      <w:r w:rsidRPr="008479E2">
        <w:rPr>
          <w:highlight w:val="white"/>
        </w:rPr>
        <w:t>}</w:t>
      </w:r>
    </w:p>
    <w:p w14:paraId="1B4CD1EB" w14:textId="77777777" w:rsidR="008479E2" w:rsidRPr="008479E2" w:rsidRDefault="008479E2" w:rsidP="008479E2">
      <w:pPr>
        <w:pStyle w:val="af7"/>
        <w:rPr>
          <w:highlight w:val="white"/>
        </w:rPr>
      </w:pPr>
    </w:p>
    <w:p w14:paraId="6D1DD213" w14:textId="77777777" w:rsidR="008479E2" w:rsidRPr="008479E2" w:rsidRDefault="008479E2" w:rsidP="008479E2">
      <w:pPr>
        <w:pStyle w:val="af7"/>
        <w:rPr>
          <w:highlight w:val="white"/>
        </w:rPr>
      </w:pPr>
      <w:r w:rsidRPr="008479E2">
        <w:rPr>
          <w:highlight w:val="white"/>
        </w:rPr>
        <w:t>uint8_t Matoi(char* buf)</w:t>
      </w:r>
    </w:p>
    <w:p w14:paraId="2C111B77" w14:textId="77777777" w:rsidR="008479E2" w:rsidRPr="008479E2" w:rsidRDefault="008479E2" w:rsidP="008479E2">
      <w:pPr>
        <w:pStyle w:val="af7"/>
        <w:rPr>
          <w:highlight w:val="white"/>
        </w:rPr>
      </w:pPr>
      <w:r w:rsidRPr="008479E2">
        <w:rPr>
          <w:highlight w:val="white"/>
        </w:rPr>
        <w:t>{</w:t>
      </w:r>
    </w:p>
    <w:p w14:paraId="275761C0" w14:textId="77777777" w:rsidR="008479E2" w:rsidRPr="008479E2" w:rsidRDefault="008479E2" w:rsidP="008479E2">
      <w:pPr>
        <w:pStyle w:val="af7"/>
        <w:rPr>
          <w:highlight w:val="white"/>
        </w:rPr>
      </w:pPr>
      <w:r w:rsidRPr="008479E2">
        <w:rPr>
          <w:highlight w:val="white"/>
        </w:rPr>
        <w:tab/>
        <w:t>uint8_t num = 0;</w:t>
      </w:r>
    </w:p>
    <w:p w14:paraId="5E4DBB18" w14:textId="77777777" w:rsidR="008479E2" w:rsidRPr="008479E2" w:rsidRDefault="008479E2" w:rsidP="008479E2">
      <w:pPr>
        <w:pStyle w:val="af7"/>
        <w:rPr>
          <w:highlight w:val="white"/>
        </w:rPr>
      </w:pPr>
    </w:p>
    <w:p w14:paraId="670F7855" w14:textId="77777777" w:rsidR="008479E2" w:rsidRPr="008479E2" w:rsidRDefault="008479E2" w:rsidP="008479E2">
      <w:pPr>
        <w:pStyle w:val="af7"/>
        <w:rPr>
          <w:highlight w:val="white"/>
        </w:rPr>
      </w:pPr>
      <w:r w:rsidRPr="008479E2">
        <w:rPr>
          <w:highlight w:val="white"/>
        </w:rPr>
        <w:tab/>
        <w:t>for (;(*buf &gt;= '0') &amp;&amp; (*buf &lt;= '9'); buf++)</w:t>
      </w:r>
    </w:p>
    <w:p w14:paraId="5788554E" w14:textId="77777777" w:rsidR="008479E2" w:rsidRPr="008479E2" w:rsidRDefault="008479E2" w:rsidP="008479E2">
      <w:pPr>
        <w:pStyle w:val="af7"/>
        <w:rPr>
          <w:highlight w:val="white"/>
        </w:rPr>
      </w:pPr>
      <w:r w:rsidRPr="008479E2">
        <w:rPr>
          <w:highlight w:val="white"/>
        </w:rPr>
        <w:tab/>
      </w:r>
      <w:r w:rsidRPr="008479E2">
        <w:rPr>
          <w:highlight w:val="white"/>
        </w:rPr>
        <w:tab/>
        <w:t>num = num * 10 + (*buf - '0');</w:t>
      </w:r>
    </w:p>
    <w:p w14:paraId="243D77EA" w14:textId="77777777" w:rsidR="008479E2" w:rsidRPr="008479E2" w:rsidRDefault="008479E2" w:rsidP="008479E2">
      <w:pPr>
        <w:pStyle w:val="af7"/>
        <w:rPr>
          <w:highlight w:val="white"/>
        </w:rPr>
      </w:pPr>
      <w:r w:rsidRPr="008479E2">
        <w:rPr>
          <w:highlight w:val="white"/>
        </w:rPr>
        <w:tab/>
      </w:r>
    </w:p>
    <w:p w14:paraId="652E1908" w14:textId="77777777" w:rsidR="008479E2" w:rsidRPr="008479E2" w:rsidRDefault="008479E2" w:rsidP="008479E2">
      <w:pPr>
        <w:pStyle w:val="af7"/>
        <w:rPr>
          <w:highlight w:val="white"/>
        </w:rPr>
      </w:pPr>
      <w:r w:rsidRPr="008479E2">
        <w:rPr>
          <w:highlight w:val="white"/>
        </w:rPr>
        <w:tab/>
        <w:t>return num;</w:t>
      </w:r>
    </w:p>
    <w:p w14:paraId="34833D9F" w14:textId="77777777" w:rsidR="008479E2" w:rsidRPr="008479E2" w:rsidRDefault="008479E2" w:rsidP="008479E2">
      <w:pPr>
        <w:pStyle w:val="af7"/>
        <w:rPr>
          <w:highlight w:val="white"/>
        </w:rPr>
      </w:pPr>
      <w:r w:rsidRPr="008479E2">
        <w:rPr>
          <w:highlight w:val="white"/>
        </w:rPr>
        <w:t>}</w:t>
      </w:r>
    </w:p>
    <w:p w14:paraId="29DFBDF3" w14:textId="77777777" w:rsidR="008479E2" w:rsidRPr="008479E2" w:rsidRDefault="008479E2" w:rsidP="008479E2">
      <w:pPr>
        <w:pStyle w:val="af7"/>
        <w:rPr>
          <w:highlight w:val="white"/>
        </w:rPr>
      </w:pPr>
    </w:p>
    <w:p w14:paraId="0786EE2B" w14:textId="77777777" w:rsidR="008479E2" w:rsidRPr="008479E2" w:rsidRDefault="008479E2" w:rsidP="008479E2">
      <w:pPr>
        <w:pStyle w:val="af7"/>
        <w:rPr>
          <w:highlight w:val="white"/>
        </w:rPr>
      </w:pPr>
      <w:r w:rsidRPr="008479E2">
        <w:rPr>
          <w:highlight w:val="white"/>
        </w:rPr>
        <w:t>void eeprom_write(int addr, uint8_t val){</w:t>
      </w:r>
    </w:p>
    <w:p w14:paraId="5E6BA7C2" w14:textId="77777777" w:rsidR="008479E2" w:rsidRPr="008479E2" w:rsidRDefault="008479E2" w:rsidP="008479E2">
      <w:pPr>
        <w:pStyle w:val="af7"/>
        <w:rPr>
          <w:highlight w:val="white"/>
        </w:rPr>
      </w:pPr>
      <w:r w:rsidRPr="008479E2">
        <w:rPr>
          <w:highlight w:val="white"/>
        </w:rPr>
        <w:tab/>
        <w:t>uint8_t* ptr = (uint8_t*)addr;</w:t>
      </w:r>
    </w:p>
    <w:p w14:paraId="630FA9E5" w14:textId="77777777" w:rsidR="008479E2" w:rsidRPr="008479E2" w:rsidRDefault="008479E2" w:rsidP="008479E2">
      <w:pPr>
        <w:pStyle w:val="af7"/>
        <w:rPr>
          <w:highlight w:val="white"/>
        </w:rPr>
      </w:pPr>
    </w:p>
    <w:p w14:paraId="6AF5B006" w14:textId="77777777" w:rsidR="008479E2" w:rsidRPr="008479E2" w:rsidRDefault="008479E2" w:rsidP="008479E2">
      <w:pPr>
        <w:pStyle w:val="af7"/>
        <w:rPr>
          <w:highlight w:val="white"/>
        </w:rPr>
      </w:pPr>
      <w:r w:rsidRPr="008479E2">
        <w:rPr>
          <w:highlight w:val="white"/>
        </w:rPr>
        <w:tab/>
        <w:t>eeprom_busy_wait();</w:t>
      </w:r>
    </w:p>
    <w:p w14:paraId="6E6EBD5A" w14:textId="77777777" w:rsidR="008479E2" w:rsidRPr="008479E2" w:rsidRDefault="008479E2" w:rsidP="008479E2">
      <w:pPr>
        <w:pStyle w:val="af7"/>
        <w:rPr>
          <w:highlight w:val="white"/>
        </w:rPr>
      </w:pPr>
      <w:r w:rsidRPr="008479E2">
        <w:rPr>
          <w:highlight w:val="white"/>
        </w:rPr>
        <w:tab/>
        <w:t>eeprom_write_byte(ptr, val);</w:t>
      </w:r>
    </w:p>
    <w:p w14:paraId="29632A8B" w14:textId="77777777" w:rsidR="008479E2" w:rsidRPr="008479E2" w:rsidRDefault="008479E2" w:rsidP="008479E2">
      <w:pPr>
        <w:pStyle w:val="af7"/>
        <w:rPr>
          <w:highlight w:val="white"/>
        </w:rPr>
      </w:pPr>
      <w:r w:rsidRPr="008479E2">
        <w:rPr>
          <w:highlight w:val="white"/>
        </w:rPr>
        <w:t>}</w:t>
      </w:r>
    </w:p>
    <w:p w14:paraId="5C63F248" w14:textId="77777777" w:rsidR="008479E2" w:rsidRPr="008479E2" w:rsidRDefault="008479E2" w:rsidP="008479E2">
      <w:pPr>
        <w:pStyle w:val="af7"/>
        <w:rPr>
          <w:highlight w:val="white"/>
        </w:rPr>
      </w:pPr>
    </w:p>
    <w:p w14:paraId="0152A18E" w14:textId="77777777" w:rsidR="008479E2" w:rsidRPr="008479E2" w:rsidRDefault="008479E2" w:rsidP="008479E2">
      <w:pPr>
        <w:pStyle w:val="af7"/>
        <w:rPr>
          <w:highlight w:val="white"/>
        </w:rPr>
      </w:pPr>
      <w:r w:rsidRPr="008479E2">
        <w:rPr>
          <w:highlight w:val="white"/>
        </w:rPr>
        <w:t>void eeprom_write_string(int addr, char* string)</w:t>
      </w:r>
    </w:p>
    <w:p w14:paraId="5A0C7F8E" w14:textId="77777777" w:rsidR="008479E2" w:rsidRPr="008479E2" w:rsidRDefault="008479E2" w:rsidP="008479E2">
      <w:pPr>
        <w:pStyle w:val="af7"/>
        <w:rPr>
          <w:highlight w:val="white"/>
        </w:rPr>
      </w:pPr>
      <w:r w:rsidRPr="008479E2">
        <w:rPr>
          <w:highlight w:val="white"/>
        </w:rPr>
        <w:t>{</w:t>
      </w:r>
    </w:p>
    <w:p w14:paraId="2C86428E" w14:textId="77777777" w:rsidR="008479E2" w:rsidRPr="008479E2" w:rsidRDefault="008479E2" w:rsidP="008479E2">
      <w:pPr>
        <w:pStyle w:val="af7"/>
        <w:rPr>
          <w:highlight w:val="white"/>
        </w:rPr>
      </w:pPr>
      <w:r w:rsidRPr="008479E2">
        <w:rPr>
          <w:highlight w:val="white"/>
        </w:rPr>
        <w:tab/>
        <w:t>for(uint8_t i = 0;i &lt; MAX_LEN &amp;&amp; string + i;i++)</w:t>
      </w:r>
    </w:p>
    <w:p w14:paraId="35B409F8" w14:textId="77777777" w:rsidR="008479E2" w:rsidRPr="008479E2" w:rsidRDefault="008479E2" w:rsidP="008479E2">
      <w:pPr>
        <w:pStyle w:val="af7"/>
        <w:rPr>
          <w:highlight w:val="white"/>
        </w:rPr>
      </w:pPr>
      <w:r w:rsidRPr="008479E2">
        <w:rPr>
          <w:highlight w:val="white"/>
        </w:rPr>
        <w:tab/>
      </w:r>
      <w:r w:rsidRPr="008479E2">
        <w:rPr>
          <w:highlight w:val="white"/>
        </w:rPr>
        <w:tab/>
        <w:t>eeprom_write(addr + i, string[i]);</w:t>
      </w:r>
    </w:p>
    <w:p w14:paraId="56EF3467" w14:textId="77777777" w:rsidR="008479E2" w:rsidRPr="008479E2" w:rsidRDefault="008479E2" w:rsidP="008479E2">
      <w:pPr>
        <w:pStyle w:val="af7"/>
        <w:rPr>
          <w:highlight w:val="white"/>
        </w:rPr>
      </w:pPr>
      <w:r w:rsidRPr="008479E2">
        <w:rPr>
          <w:highlight w:val="white"/>
        </w:rPr>
        <w:t>}</w:t>
      </w:r>
    </w:p>
    <w:p w14:paraId="31BA2DEF" w14:textId="77777777" w:rsidR="008479E2" w:rsidRPr="008479E2" w:rsidRDefault="008479E2" w:rsidP="008479E2">
      <w:pPr>
        <w:pStyle w:val="af7"/>
        <w:rPr>
          <w:highlight w:val="white"/>
        </w:rPr>
      </w:pPr>
    </w:p>
    <w:p w14:paraId="4E80ED7C" w14:textId="77777777" w:rsidR="008479E2" w:rsidRPr="008479E2" w:rsidRDefault="008479E2" w:rsidP="008479E2">
      <w:pPr>
        <w:pStyle w:val="af7"/>
        <w:rPr>
          <w:highlight w:val="white"/>
        </w:rPr>
      </w:pPr>
      <w:r w:rsidRPr="008479E2">
        <w:rPr>
          <w:highlight w:val="white"/>
        </w:rPr>
        <w:t>uint8_t eeprom_read(int addr)</w:t>
      </w:r>
    </w:p>
    <w:p w14:paraId="432388B6" w14:textId="77777777" w:rsidR="008479E2" w:rsidRPr="008479E2" w:rsidRDefault="008479E2" w:rsidP="008479E2">
      <w:pPr>
        <w:pStyle w:val="af7"/>
        <w:rPr>
          <w:highlight w:val="white"/>
        </w:rPr>
      </w:pPr>
      <w:r w:rsidRPr="008479E2">
        <w:rPr>
          <w:highlight w:val="white"/>
        </w:rPr>
        <w:t>{</w:t>
      </w:r>
    </w:p>
    <w:p w14:paraId="45407FB7" w14:textId="77777777" w:rsidR="008479E2" w:rsidRPr="008479E2" w:rsidRDefault="008479E2" w:rsidP="008479E2">
      <w:pPr>
        <w:pStyle w:val="af7"/>
        <w:rPr>
          <w:highlight w:val="white"/>
        </w:rPr>
      </w:pPr>
      <w:r w:rsidRPr="008479E2">
        <w:rPr>
          <w:highlight w:val="white"/>
        </w:rPr>
        <w:tab/>
        <w:t>eeprom_busy_wait();</w:t>
      </w:r>
    </w:p>
    <w:p w14:paraId="567061E7" w14:textId="77777777" w:rsidR="008479E2" w:rsidRPr="008479E2" w:rsidRDefault="008479E2" w:rsidP="008479E2">
      <w:pPr>
        <w:pStyle w:val="af7"/>
        <w:rPr>
          <w:highlight w:val="white"/>
        </w:rPr>
      </w:pPr>
      <w:r w:rsidRPr="008479E2">
        <w:rPr>
          <w:highlight w:val="white"/>
        </w:rPr>
        <w:tab/>
        <w:t>return eeprom_read_byte((uint8_t*)addr);</w:t>
      </w:r>
    </w:p>
    <w:p w14:paraId="3068AD44" w14:textId="77777777" w:rsidR="008479E2" w:rsidRPr="008479E2" w:rsidRDefault="008479E2" w:rsidP="008479E2">
      <w:pPr>
        <w:pStyle w:val="af7"/>
        <w:rPr>
          <w:highlight w:val="white"/>
        </w:rPr>
      </w:pPr>
      <w:r w:rsidRPr="008479E2">
        <w:rPr>
          <w:highlight w:val="white"/>
        </w:rPr>
        <w:t>}</w:t>
      </w:r>
    </w:p>
    <w:p w14:paraId="3ACBD515" w14:textId="77777777" w:rsidR="008479E2" w:rsidRPr="008479E2" w:rsidRDefault="008479E2" w:rsidP="008479E2">
      <w:pPr>
        <w:pStyle w:val="af7"/>
        <w:rPr>
          <w:highlight w:val="white"/>
        </w:rPr>
      </w:pPr>
    </w:p>
    <w:p w14:paraId="38BA5621" w14:textId="77777777" w:rsidR="008479E2" w:rsidRPr="008479E2" w:rsidRDefault="008479E2" w:rsidP="008479E2">
      <w:pPr>
        <w:pStyle w:val="af7"/>
        <w:rPr>
          <w:highlight w:val="white"/>
        </w:rPr>
      </w:pPr>
      <w:r w:rsidRPr="008479E2">
        <w:rPr>
          <w:highlight w:val="white"/>
        </w:rPr>
        <w:t>char* eeprom_read_string(int addr, char* string)</w:t>
      </w:r>
    </w:p>
    <w:p w14:paraId="5F86FF1C" w14:textId="77777777" w:rsidR="008479E2" w:rsidRPr="008479E2" w:rsidRDefault="008479E2" w:rsidP="008479E2">
      <w:pPr>
        <w:pStyle w:val="af7"/>
        <w:rPr>
          <w:highlight w:val="white"/>
        </w:rPr>
      </w:pPr>
      <w:r w:rsidRPr="008479E2">
        <w:rPr>
          <w:highlight w:val="white"/>
        </w:rPr>
        <w:t>{</w:t>
      </w:r>
    </w:p>
    <w:p w14:paraId="58F5CE2E" w14:textId="77777777" w:rsidR="008479E2" w:rsidRPr="008479E2" w:rsidRDefault="008479E2" w:rsidP="008479E2">
      <w:pPr>
        <w:pStyle w:val="af7"/>
        <w:rPr>
          <w:highlight w:val="white"/>
        </w:rPr>
      </w:pPr>
      <w:r w:rsidRPr="008479E2">
        <w:rPr>
          <w:highlight w:val="white"/>
        </w:rPr>
        <w:tab/>
        <w:t>for(uint8_t i = 0;i &lt; MAX_LEN;i++)</w:t>
      </w:r>
    </w:p>
    <w:p w14:paraId="68F3A1F6" w14:textId="77777777" w:rsidR="008479E2" w:rsidRPr="008479E2" w:rsidRDefault="008479E2" w:rsidP="008479E2">
      <w:pPr>
        <w:pStyle w:val="af7"/>
        <w:rPr>
          <w:highlight w:val="white"/>
        </w:rPr>
      </w:pPr>
      <w:r w:rsidRPr="008479E2">
        <w:rPr>
          <w:highlight w:val="white"/>
        </w:rPr>
        <w:tab/>
      </w:r>
      <w:r w:rsidRPr="008479E2">
        <w:rPr>
          <w:highlight w:val="white"/>
        </w:rPr>
        <w:tab/>
        <w:t>string[i] = eeprom_read(addr + i);</w:t>
      </w:r>
    </w:p>
    <w:p w14:paraId="65993FBE" w14:textId="77777777" w:rsidR="008479E2" w:rsidRPr="008479E2" w:rsidRDefault="008479E2" w:rsidP="008479E2">
      <w:pPr>
        <w:pStyle w:val="af7"/>
        <w:rPr>
          <w:highlight w:val="white"/>
        </w:rPr>
      </w:pPr>
      <w:r w:rsidRPr="008479E2">
        <w:rPr>
          <w:highlight w:val="white"/>
        </w:rPr>
        <w:tab/>
        <w:t>return string;</w:t>
      </w:r>
    </w:p>
    <w:p w14:paraId="432F5302" w14:textId="77777777" w:rsidR="008479E2" w:rsidRPr="008479E2" w:rsidRDefault="008479E2" w:rsidP="008479E2">
      <w:pPr>
        <w:pStyle w:val="af7"/>
        <w:rPr>
          <w:highlight w:val="white"/>
        </w:rPr>
      </w:pPr>
      <w:r w:rsidRPr="008479E2">
        <w:rPr>
          <w:highlight w:val="white"/>
        </w:rPr>
        <w:t>}</w:t>
      </w:r>
    </w:p>
    <w:p w14:paraId="09905EA7" w14:textId="77777777" w:rsidR="008479E2" w:rsidRPr="008479E2" w:rsidRDefault="008479E2" w:rsidP="008479E2">
      <w:pPr>
        <w:pStyle w:val="af7"/>
        <w:rPr>
          <w:highlight w:val="white"/>
        </w:rPr>
      </w:pPr>
    </w:p>
    <w:p w14:paraId="028BE7DE" w14:textId="77777777" w:rsidR="008479E2" w:rsidRPr="008479E2" w:rsidRDefault="008479E2" w:rsidP="008479E2">
      <w:pPr>
        <w:pStyle w:val="af7"/>
        <w:rPr>
          <w:highlight w:val="white"/>
        </w:rPr>
      </w:pPr>
      <w:r w:rsidRPr="008479E2">
        <w:rPr>
          <w:highlight w:val="white"/>
        </w:rPr>
        <w:lastRenderedPageBreak/>
        <w:t>ISR(USART_RXC_vect)</w:t>
      </w:r>
    </w:p>
    <w:p w14:paraId="4C4ACFCB" w14:textId="77777777" w:rsidR="008479E2" w:rsidRPr="008479E2" w:rsidRDefault="008479E2" w:rsidP="008479E2">
      <w:pPr>
        <w:pStyle w:val="af7"/>
        <w:rPr>
          <w:highlight w:val="white"/>
        </w:rPr>
      </w:pPr>
      <w:r w:rsidRPr="008479E2">
        <w:rPr>
          <w:highlight w:val="white"/>
        </w:rPr>
        <w:t>{</w:t>
      </w:r>
    </w:p>
    <w:p w14:paraId="6D1275AA" w14:textId="77777777" w:rsidR="008479E2" w:rsidRPr="008479E2" w:rsidRDefault="008479E2" w:rsidP="008479E2">
      <w:pPr>
        <w:pStyle w:val="af7"/>
        <w:rPr>
          <w:highlight w:val="white"/>
        </w:rPr>
      </w:pPr>
      <w:r w:rsidRPr="008479E2">
        <w:rPr>
          <w:highlight w:val="white"/>
        </w:rPr>
        <w:tab/>
        <w:t>while(!(UCSRA &amp; (1&lt;&lt;RXC)));</w:t>
      </w:r>
    </w:p>
    <w:p w14:paraId="7838E035" w14:textId="77777777" w:rsidR="008479E2" w:rsidRPr="008479E2" w:rsidRDefault="008479E2" w:rsidP="008479E2">
      <w:pPr>
        <w:pStyle w:val="af7"/>
        <w:rPr>
          <w:highlight w:val="white"/>
        </w:rPr>
      </w:pPr>
      <w:r w:rsidRPr="008479E2">
        <w:rPr>
          <w:highlight w:val="white"/>
        </w:rPr>
        <w:tab/>
        <w:t>io.input[io.index++] = UDR;</w:t>
      </w:r>
    </w:p>
    <w:p w14:paraId="38FE4F5C" w14:textId="77777777" w:rsidR="008479E2" w:rsidRPr="008479E2" w:rsidRDefault="008479E2" w:rsidP="008479E2">
      <w:pPr>
        <w:pStyle w:val="af7"/>
        <w:rPr>
          <w:highlight w:val="white"/>
        </w:rPr>
      </w:pPr>
      <w:r w:rsidRPr="008479E2">
        <w:rPr>
          <w:highlight w:val="white"/>
        </w:rPr>
        <w:tab/>
        <w:t>io.input[io.index] = 0;</w:t>
      </w:r>
    </w:p>
    <w:p w14:paraId="0F374AE0" w14:textId="77777777" w:rsidR="008479E2" w:rsidRPr="008479E2" w:rsidRDefault="008479E2" w:rsidP="008479E2">
      <w:pPr>
        <w:pStyle w:val="af7"/>
        <w:rPr>
          <w:highlight w:val="white"/>
        </w:rPr>
      </w:pPr>
      <w:r w:rsidRPr="008479E2">
        <w:rPr>
          <w:highlight w:val="white"/>
        </w:rPr>
        <w:t>}</w:t>
      </w:r>
    </w:p>
    <w:p w14:paraId="57402DAB" w14:textId="77777777" w:rsidR="008479E2" w:rsidRPr="008479E2" w:rsidRDefault="008479E2" w:rsidP="008479E2">
      <w:pPr>
        <w:pStyle w:val="af7"/>
        <w:rPr>
          <w:highlight w:val="white"/>
        </w:rPr>
      </w:pPr>
    </w:p>
    <w:p w14:paraId="5424DF19" w14:textId="77777777" w:rsidR="008479E2" w:rsidRPr="008479E2" w:rsidRDefault="008479E2" w:rsidP="008479E2">
      <w:pPr>
        <w:pStyle w:val="af7"/>
        <w:rPr>
          <w:highlight w:val="white"/>
        </w:rPr>
      </w:pPr>
      <w:r w:rsidRPr="008479E2">
        <w:rPr>
          <w:highlight w:val="white"/>
        </w:rPr>
        <w:t>ISR(USART_TXC_vect)</w:t>
      </w:r>
    </w:p>
    <w:p w14:paraId="258FA417" w14:textId="77777777" w:rsidR="008479E2" w:rsidRPr="008479E2" w:rsidRDefault="008479E2" w:rsidP="008479E2">
      <w:pPr>
        <w:pStyle w:val="af7"/>
        <w:rPr>
          <w:highlight w:val="white"/>
        </w:rPr>
      </w:pPr>
      <w:r w:rsidRPr="008479E2">
        <w:rPr>
          <w:highlight w:val="white"/>
        </w:rPr>
        <w:t>{</w:t>
      </w:r>
    </w:p>
    <w:p w14:paraId="1296D050" w14:textId="77777777" w:rsidR="008479E2" w:rsidRPr="008479E2" w:rsidRDefault="008479E2" w:rsidP="008479E2">
      <w:pPr>
        <w:pStyle w:val="af7"/>
        <w:rPr>
          <w:highlight w:val="white"/>
        </w:rPr>
      </w:pPr>
      <w:r w:rsidRPr="008479E2">
        <w:rPr>
          <w:highlight w:val="white"/>
        </w:rPr>
        <w:tab/>
      </w:r>
    </w:p>
    <w:p w14:paraId="3EC24B41" w14:textId="77777777" w:rsidR="008479E2" w:rsidRPr="008479E2" w:rsidRDefault="008479E2" w:rsidP="008479E2">
      <w:pPr>
        <w:pStyle w:val="af7"/>
        <w:rPr>
          <w:highlight w:val="white"/>
        </w:rPr>
      </w:pPr>
      <w:r w:rsidRPr="008479E2">
        <w:rPr>
          <w:highlight w:val="white"/>
        </w:rPr>
        <w:t>}</w:t>
      </w:r>
    </w:p>
    <w:p w14:paraId="3ECDCD50" w14:textId="77777777" w:rsidR="008479E2" w:rsidRPr="008479E2" w:rsidRDefault="008479E2" w:rsidP="008479E2">
      <w:pPr>
        <w:pStyle w:val="af7"/>
        <w:rPr>
          <w:highlight w:val="white"/>
        </w:rPr>
      </w:pPr>
    </w:p>
    <w:p w14:paraId="784A4196" w14:textId="77777777" w:rsidR="008479E2" w:rsidRPr="008479E2" w:rsidRDefault="008479E2" w:rsidP="008479E2">
      <w:pPr>
        <w:pStyle w:val="af7"/>
        <w:rPr>
          <w:highlight w:val="white"/>
        </w:rPr>
      </w:pPr>
      <w:r w:rsidRPr="008479E2">
        <w:rPr>
          <w:highlight w:val="white"/>
        </w:rPr>
        <w:t>int main(void)</w:t>
      </w:r>
    </w:p>
    <w:p w14:paraId="53C31B4A" w14:textId="77777777" w:rsidR="008479E2" w:rsidRPr="008479E2" w:rsidRDefault="008479E2" w:rsidP="008479E2">
      <w:pPr>
        <w:pStyle w:val="af7"/>
        <w:rPr>
          <w:highlight w:val="white"/>
        </w:rPr>
      </w:pPr>
      <w:r w:rsidRPr="008479E2">
        <w:rPr>
          <w:highlight w:val="white"/>
        </w:rPr>
        <w:t>{</w:t>
      </w:r>
    </w:p>
    <w:p w14:paraId="7EFAD333" w14:textId="77777777" w:rsidR="008479E2" w:rsidRPr="008479E2" w:rsidRDefault="008479E2" w:rsidP="008479E2">
      <w:pPr>
        <w:pStyle w:val="af7"/>
        <w:rPr>
          <w:highlight w:val="white"/>
        </w:rPr>
      </w:pPr>
      <w:r w:rsidRPr="008479E2">
        <w:rPr>
          <w:highlight w:val="white"/>
        </w:rPr>
        <w:tab/>
        <w:t>data_init();</w:t>
      </w:r>
    </w:p>
    <w:p w14:paraId="77854C40" w14:textId="77777777" w:rsidR="008479E2" w:rsidRPr="008479E2" w:rsidRDefault="008479E2" w:rsidP="008479E2">
      <w:pPr>
        <w:pStyle w:val="af7"/>
        <w:rPr>
          <w:highlight w:val="white"/>
        </w:rPr>
      </w:pPr>
      <w:r w:rsidRPr="008479E2">
        <w:rPr>
          <w:highlight w:val="white"/>
        </w:rPr>
        <w:tab/>
        <w:t>usart_init();</w:t>
      </w:r>
    </w:p>
    <w:p w14:paraId="4FCB35D9" w14:textId="77777777" w:rsidR="008479E2" w:rsidRPr="008479E2" w:rsidRDefault="008479E2" w:rsidP="008479E2">
      <w:pPr>
        <w:pStyle w:val="af7"/>
        <w:rPr>
          <w:highlight w:val="white"/>
        </w:rPr>
      </w:pPr>
      <w:r w:rsidRPr="008479E2">
        <w:rPr>
          <w:highlight w:val="white"/>
        </w:rPr>
        <w:tab/>
        <w:t>sei();</w:t>
      </w:r>
    </w:p>
    <w:p w14:paraId="41DDB6C0" w14:textId="77777777" w:rsidR="008479E2" w:rsidRPr="008479E2" w:rsidRDefault="008479E2" w:rsidP="008479E2">
      <w:pPr>
        <w:pStyle w:val="af7"/>
        <w:rPr>
          <w:highlight w:val="white"/>
        </w:rPr>
      </w:pPr>
    </w:p>
    <w:p w14:paraId="71B8B352" w14:textId="77777777" w:rsidR="008479E2" w:rsidRPr="008479E2" w:rsidRDefault="008479E2" w:rsidP="008479E2">
      <w:pPr>
        <w:pStyle w:val="af7"/>
        <w:rPr>
          <w:highlight w:val="white"/>
        </w:rPr>
      </w:pPr>
      <w:r w:rsidRPr="008479E2">
        <w:rPr>
          <w:highlight w:val="white"/>
        </w:rPr>
        <w:t xml:space="preserve">    while(1)</w:t>
      </w:r>
    </w:p>
    <w:p w14:paraId="55C44D3E" w14:textId="77777777" w:rsidR="008479E2" w:rsidRPr="008479E2" w:rsidRDefault="008479E2" w:rsidP="008479E2">
      <w:pPr>
        <w:pStyle w:val="af7"/>
        <w:rPr>
          <w:highlight w:val="white"/>
        </w:rPr>
      </w:pPr>
      <w:r w:rsidRPr="008479E2">
        <w:rPr>
          <w:highlight w:val="white"/>
        </w:rPr>
        <w:t xml:space="preserve">    {</w:t>
      </w:r>
    </w:p>
    <w:p w14:paraId="66D4387C" w14:textId="77777777" w:rsidR="008479E2" w:rsidRPr="008479E2" w:rsidRDefault="008479E2" w:rsidP="008479E2">
      <w:pPr>
        <w:pStyle w:val="af7"/>
        <w:rPr>
          <w:highlight w:val="white"/>
        </w:rPr>
      </w:pPr>
      <w:r w:rsidRPr="008479E2">
        <w:rPr>
          <w:highlight w:val="white"/>
        </w:rPr>
        <w:tab/>
      </w:r>
      <w:r w:rsidRPr="008479E2">
        <w:rPr>
          <w:highlight w:val="white"/>
        </w:rPr>
        <w:tab/>
        <w:t>if(check_string())</w:t>
      </w:r>
    </w:p>
    <w:p w14:paraId="7687DBA3" w14:textId="77777777" w:rsidR="008479E2" w:rsidRPr="008479E2" w:rsidRDefault="008479E2" w:rsidP="008479E2">
      <w:pPr>
        <w:pStyle w:val="af7"/>
        <w:rPr>
          <w:highlight w:val="white"/>
        </w:rPr>
      </w:pPr>
      <w:r w:rsidRPr="008479E2">
        <w:rPr>
          <w:highlight w:val="white"/>
        </w:rPr>
        <w:tab/>
      </w:r>
      <w:r w:rsidRPr="008479E2">
        <w:rPr>
          <w:highlight w:val="white"/>
        </w:rPr>
        <w:tab/>
        <w:t>{</w:t>
      </w:r>
    </w:p>
    <w:p w14:paraId="55020050"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t>USARTTransmitStringLn("");</w:t>
      </w:r>
    </w:p>
    <w:p w14:paraId="48D2DFE5"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t>if (io.input[0] == '=')</w:t>
      </w:r>
    </w:p>
    <w:p w14:paraId="5CE41E12"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t>{</w:t>
      </w:r>
    </w:p>
    <w:p w14:paraId="36627620"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t>char tmp[MAX_LEN + 1] = { 0 };</w:t>
      </w:r>
    </w:p>
    <w:p w14:paraId="7A5A7E71"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t>switch (io.input[1])</w:t>
      </w:r>
    </w:p>
    <w:p w14:paraId="7CB1A690"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t>{</w:t>
      </w:r>
    </w:p>
    <w:p w14:paraId="464FE9B5"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'x': USARTTransmitStringLn(eeprom_read_string(io.x, tmp)); break;</w:t>
      </w:r>
    </w:p>
    <w:p w14:paraId="02C5A74A"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'y': USARTTransmitStringLn(eeprom_read_string(io.y, tmp)); break;</w:t>
      </w:r>
    </w:p>
    <w:p w14:paraId="73AF6FE3"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'z': USARTTransmitStringLn(eeprom_read_string(io.z, tmp)); break;</w:t>
      </w:r>
    </w:p>
    <w:p w14:paraId="2C64458A"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'A': USARTTransmitStringLn(itoa(eeprom_read(io.A), tmp, 10)); break;</w:t>
      </w:r>
    </w:p>
    <w:p w14:paraId="1DCC8318"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'B': USARTTransmitStringLn(itoa(eeprom_read(io.B), tmp, 10)); break;</w:t>
      </w:r>
    </w:p>
    <w:p w14:paraId="49CDFFE4"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'C': USARTTransmitStringLn(itoa(eeprom_read(io.C), tmp, 10)); break;</w:t>
      </w:r>
    </w:p>
    <w:p w14:paraId="7EDEB54D"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p>
    <w:p w14:paraId="40DE4542"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default: USARTTransmitStringLn("Error: unknown command");</w:t>
      </w:r>
    </w:p>
    <w:p w14:paraId="2A13B93D" w14:textId="77777777" w:rsidR="008479E2" w:rsidRPr="008479E2" w:rsidRDefault="008479E2" w:rsidP="008479E2">
      <w:pPr>
        <w:pStyle w:val="af7"/>
        <w:rPr>
          <w:highlight w:val="white"/>
        </w:rPr>
      </w:pPr>
      <w:r w:rsidRPr="008479E2">
        <w:rPr>
          <w:highlight w:val="white"/>
        </w:rPr>
        <w:lastRenderedPageBreak/>
        <w:tab/>
      </w:r>
      <w:r w:rsidRPr="008479E2">
        <w:rPr>
          <w:highlight w:val="white"/>
        </w:rPr>
        <w:tab/>
      </w:r>
      <w:r w:rsidRPr="008479E2">
        <w:rPr>
          <w:highlight w:val="white"/>
        </w:rPr>
        <w:tab/>
      </w:r>
      <w:r w:rsidRPr="008479E2">
        <w:rPr>
          <w:highlight w:val="white"/>
        </w:rPr>
        <w:tab/>
        <w:t>}</w:t>
      </w:r>
    </w:p>
    <w:p w14:paraId="51B61ED8"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t>}</w:t>
      </w:r>
    </w:p>
    <w:p w14:paraId="52CA1B76"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t>else</w:t>
      </w:r>
    </w:p>
    <w:p w14:paraId="2E8C5349"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t>{</w:t>
      </w:r>
    </w:p>
    <w:p w14:paraId="5863F40E"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t>char var_name = 0, op_name[MAX_LEN + 1] = { 0 }, op_params[2 + 2 * MAX_LEN] = { 0 };</w:t>
      </w:r>
    </w:p>
    <w:p w14:paraId="0D96A371" w14:textId="77777777" w:rsidR="008479E2" w:rsidRPr="003F5CED" w:rsidRDefault="008479E2" w:rsidP="008479E2">
      <w:pPr>
        <w:pStyle w:val="af7"/>
        <w:rPr>
          <w:highlight w:val="white"/>
          <w:lang w:val="ru-RU"/>
        </w:rPr>
      </w:pPr>
      <w:r w:rsidRPr="008479E2">
        <w:rPr>
          <w:highlight w:val="white"/>
        </w:rPr>
        <w:tab/>
      </w:r>
      <w:r w:rsidRPr="008479E2">
        <w:rPr>
          <w:highlight w:val="white"/>
        </w:rPr>
        <w:tab/>
      </w:r>
      <w:r w:rsidRPr="008479E2">
        <w:rPr>
          <w:highlight w:val="white"/>
        </w:rPr>
        <w:tab/>
      </w:r>
      <w:r w:rsidRPr="008479E2">
        <w:rPr>
          <w:highlight w:val="white"/>
        </w:rPr>
        <w:tab/>
        <w:t>sscanf</w:t>
      </w:r>
      <w:r w:rsidRPr="003F5CED">
        <w:rPr>
          <w:highlight w:val="white"/>
          <w:lang w:val="ru-RU"/>
        </w:rPr>
        <w:t>(</w:t>
      </w:r>
      <w:r w:rsidRPr="008479E2">
        <w:rPr>
          <w:highlight w:val="white"/>
        </w:rPr>
        <w:t>io</w:t>
      </w:r>
      <w:r w:rsidRPr="003F5CED">
        <w:rPr>
          <w:highlight w:val="white"/>
          <w:lang w:val="ru-RU"/>
        </w:rPr>
        <w:t>.</w:t>
      </w:r>
      <w:r w:rsidRPr="008479E2">
        <w:rPr>
          <w:highlight w:val="white"/>
        </w:rPr>
        <w:t>input</w:t>
      </w:r>
      <w:r w:rsidRPr="003F5CED">
        <w:rPr>
          <w:highlight w:val="white"/>
          <w:lang w:val="ru-RU"/>
        </w:rPr>
        <w:t>, "%[^=]=%[^(](%[^)])", &amp;</w:t>
      </w:r>
      <w:r w:rsidRPr="008479E2">
        <w:rPr>
          <w:highlight w:val="white"/>
        </w:rPr>
        <w:t>var</w:t>
      </w:r>
      <w:r w:rsidRPr="003F5CED">
        <w:rPr>
          <w:highlight w:val="white"/>
          <w:lang w:val="ru-RU"/>
        </w:rPr>
        <w:t>_</w:t>
      </w:r>
      <w:r w:rsidRPr="008479E2">
        <w:rPr>
          <w:highlight w:val="white"/>
        </w:rPr>
        <w:t>name</w:t>
      </w:r>
      <w:r w:rsidRPr="003F5CED">
        <w:rPr>
          <w:highlight w:val="white"/>
          <w:lang w:val="ru-RU"/>
        </w:rPr>
        <w:t xml:space="preserve">, </w:t>
      </w:r>
      <w:r w:rsidRPr="008479E2">
        <w:rPr>
          <w:highlight w:val="white"/>
        </w:rPr>
        <w:t>op</w:t>
      </w:r>
      <w:r w:rsidRPr="003F5CED">
        <w:rPr>
          <w:highlight w:val="white"/>
          <w:lang w:val="ru-RU"/>
        </w:rPr>
        <w:t>_</w:t>
      </w:r>
      <w:r w:rsidRPr="008479E2">
        <w:rPr>
          <w:highlight w:val="white"/>
        </w:rPr>
        <w:t>name</w:t>
      </w:r>
      <w:r w:rsidRPr="003F5CED">
        <w:rPr>
          <w:highlight w:val="white"/>
          <w:lang w:val="ru-RU"/>
        </w:rPr>
        <w:t xml:space="preserve">, </w:t>
      </w:r>
      <w:r w:rsidRPr="008479E2">
        <w:rPr>
          <w:highlight w:val="white"/>
        </w:rPr>
        <w:t>op</w:t>
      </w:r>
      <w:r w:rsidRPr="003F5CED">
        <w:rPr>
          <w:highlight w:val="white"/>
          <w:lang w:val="ru-RU"/>
        </w:rPr>
        <w:t>_</w:t>
      </w:r>
      <w:r w:rsidRPr="008479E2">
        <w:rPr>
          <w:highlight w:val="white"/>
        </w:rPr>
        <w:t>params</w:t>
      </w:r>
      <w:r w:rsidRPr="003F5CED">
        <w:rPr>
          <w:highlight w:val="white"/>
          <w:lang w:val="ru-RU"/>
        </w:rPr>
        <w:t>); // считываем имя переменной, имя операции и ее параметры</w:t>
      </w:r>
    </w:p>
    <w:p w14:paraId="6708DE2C" w14:textId="77777777" w:rsidR="008479E2" w:rsidRPr="003F5CED" w:rsidRDefault="008479E2" w:rsidP="008479E2">
      <w:pPr>
        <w:pStyle w:val="af7"/>
        <w:rPr>
          <w:highlight w:val="white"/>
          <w:lang w:val="ru-RU"/>
        </w:rPr>
      </w:pPr>
    </w:p>
    <w:p w14:paraId="5A4019B2" w14:textId="77777777" w:rsidR="008479E2" w:rsidRPr="008479E2" w:rsidRDefault="008479E2" w:rsidP="008479E2">
      <w:pPr>
        <w:pStyle w:val="af7"/>
        <w:rPr>
          <w:highlight w:val="white"/>
        </w:rPr>
      </w:pPr>
      <w:r w:rsidRPr="003F5CED">
        <w:rPr>
          <w:highlight w:val="white"/>
          <w:lang w:val="ru-RU"/>
        </w:rPr>
        <w:tab/>
      </w:r>
      <w:r w:rsidRPr="003F5CED">
        <w:rPr>
          <w:highlight w:val="white"/>
          <w:lang w:val="ru-RU"/>
        </w:rPr>
        <w:tab/>
      </w:r>
      <w:r w:rsidRPr="003F5CED">
        <w:rPr>
          <w:highlight w:val="white"/>
          <w:lang w:val="ru-RU"/>
        </w:rPr>
        <w:tab/>
      </w:r>
      <w:r w:rsidRPr="003F5CED">
        <w:rPr>
          <w:highlight w:val="white"/>
          <w:lang w:val="ru-RU"/>
        </w:rPr>
        <w:tab/>
      </w:r>
      <w:r w:rsidRPr="008479E2">
        <w:rPr>
          <w:highlight w:val="white"/>
        </w:rPr>
        <w:t>if (strcmp(op_name, "strcmp") == 0)</w:t>
      </w:r>
    </w:p>
    <w:p w14:paraId="6826A817"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t>{</w:t>
      </w:r>
    </w:p>
    <w:p w14:paraId="2E0B5FCF"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char src1[MAX_LEN + 1] = { 0 }, src2[MAX_LEN + 1] = { 0 };</w:t>
      </w:r>
    </w:p>
    <w:p w14:paraId="05675FCB" w14:textId="77777777" w:rsidR="008479E2" w:rsidRPr="003F5CED" w:rsidRDefault="008479E2" w:rsidP="008479E2">
      <w:pPr>
        <w:pStyle w:val="af7"/>
        <w:rPr>
          <w:highlight w:val="white"/>
          <w:lang w:val="ru-RU"/>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sscanf</w:t>
      </w:r>
      <w:r w:rsidRPr="003F5CED">
        <w:rPr>
          <w:highlight w:val="white"/>
          <w:lang w:val="ru-RU"/>
        </w:rPr>
        <w:t>(</w:t>
      </w:r>
      <w:r w:rsidRPr="008479E2">
        <w:rPr>
          <w:highlight w:val="white"/>
        </w:rPr>
        <w:t>op</w:t>
      </w:r>
      <w:r w:rsidRPr="003F5CED">
        <w:rPr>
          <w:highlight w:val="white"/>
          <w:lang w:val="ru-RU"/>
        </w:rPr>
        <w:t>_</w:t>
      </w:r>
      <w:r w:rsidRPr="008479E2">
        <w:rPr>
          <w:highlight w:val="white"/>
        </w:rPr>
        <w:t>params</w:t>
      </w:r>
      <w:r w:rsidRPr="003F5CED">
        <w:rPr>
          <w:highlight w:val="white"/>
          <w:lang w:val="ru-RU"/>
        </w:rPr>
        <w:t>, "%[^,],%</w:t>
      </w:r>
      <w:r w:rsidRPr="008479E2">
        <w:rPr>
          <w:highlight w:val="white"/>
        </w:rPr>
        <w:t>s</w:t>
      </w:r>
      <w:r w:rsidRPr="003F5CED">
        <w:rPr>
          <w:highlight w:val="white"/>
          <w:lang w:val="ru-RU"/>
        </w:rPr>
        <w:t xml:space="preserve">", </w:t>
      </w:r>
      <w:r w:rsidRPr="008479E2">
        <w:rPr>
          <w:highlight w:val="white"/>
        </w:rPr>
        <w:t>src</w:t>
      </w:r>
      <w:r w:rsidRPr="003F5CED">
        <w:rPr>
          <w:highlight w:val="white"/>
          <w:lang w:val="ru-RU"/>
        </w:rPr>
        <w:t xml:space="preserve">1, </w:t>
      </w:r>
      <w:r w:rsidRPr="008479E2">
        <w:rPr>
          <w:highlight w:val="white"/>
        </w:rPr>
        <w:t>src</w:t>
      </w:r>
      <w:r w:rsidRPr="003F5CED">
        <w:rPr>
          <w:highlight w:val="white"/>
          <w:lang w:val="ru-RU"/>
        </w:rPr>
        <w:t>2); // считываем параметры операции</w:t>
      </w:r>
    </w:p>
    <w:p w14:paraId="69D2AF2F" w14:textId="77777777" w:rsidR="008479E2" w:rsidRPr="003F5CED" w:rsidRDefault="008479E2" w:rsidP="008479E2">
      <w:pPr>
        <w:pStyle w:val="af7"/>
        <w:rPr>
          <w:highlight w:val="white"/>
          <w:lang w:val="ru-RU"/>
        </w:rPr>
      </w:pPr>
      <w:r w:rsidRPr="003F5CED">
        <w:rPr>
          <w:highlight w:val="white"/>
          <w:lang w:val="ru-RU"/>
        </w:rPr>
        <w:tab/>
      </w:r>
      <w:r w:rsidRPr="003F5CED">
        <w:rPr>
          <w:highlight w:val="white"/>
          <w:lang w:val="ru-RU"/>
        </w:rPr>
        <w:tab/>
      </w:r>
      <w:r w:rsidRPr="003F5CED">
        <w:rPr>
          <w:highlight w:val="white"/>
          <w:lang w:val="ru-RU"/>
        </w:rPr>
        <w:tab/>
      </w:r>
      <w:r w:rsidRPr="003F5CED">
        <w:rPr>
          <w:highlight w:val="white"/>
          <w:lang w:val="ru-RU"/>
        </w:rPr>
        <w:tab/>
      </w:r>
      <w:r w:rsidRPr="003F5CED">
        <w:rPr>
          <w:highlight w:val="white"/>
          <w:lang w:val="ru-RU"/>
        </w:rPr>
        <w:tab/>
      </w:r>
    </w:p>
    <w:p w14:paraId="52978001" w14:textId="77777777" w:rsidR="008479E2" w:rsidRPr="008479E2" w:rsidRDefault="008479E2" w:rsidP="008479E2">
      <w:pPr>
        <w:pStyle w:val="af7"/>
        <w:rPr>
          <w:highlight w:val="white"/>
        </w:rPr>
      </w:pPr>
      <w:r w:rsidRPr="003F5CED">
        <w:rPr>
          <w:highlight w:val="white"/>
          <w:lang w:val="ru-RU"/>
        </w:rPr>
        <w:tab/>
      </w:r>
      <w:r w:rsidRPr="003F5CED">
        <w:rPr>
          <w:highlight w:val="white"/>
          <w:lang w:val="ru-RU"/>
        </w:rPr>
        <w:tab/>
      </w:r>
      <w:r w:rsidRPr="003F5CED">
        <w:rPr>
          <w:highlight w:val="white"/>
          <w:lang w:val="ru-RU"/>
        </w:rPr>
        <w:tab/>
      </w:r>
      <w:r w:rsidRPr="003F5CED">
        <w:rPr>
          <w:highlight w:val="white"/>
          <w:lang w:val="ru-RU"/>
        </w:rPr>
        <w:tab/>
      </w:r>
      <w:r w:rsidRPr="003F5CED">
        <w:rPr>
          <w:highlight w:val="white"/>
          <w:lang w:val="ru-RU"/>
        </w:rPr>
        <w:tab/>
      </w:r>
      <w:r w:rsidRPr="008479E2">
        <w:rPr>
          <w:highlight w:val="white"/>
        </w:rPr>
        <w:t>switch (var_name)</w:t>
      </w:r>
    </w:p>
    <w:p w14:paraId="19168FB7"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w:t>
      </w:r>
    </w:p>
    <w:p w14:paraId="119421CC"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'A': eeprom_write(io.A, (uint8_t)my_strcmp(src1, src2)); break;</w:t>
      </w:r>
    </w:p>
    <w:p w14:paraId="7AE13911"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'B': eeprom_write(io.B,  (uint8_t)my_strcmp(src1, src2)); break;</w:t>
      </w:r>
    </w:p>
    <w:p w14:paraId="2D573697"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'C': eeprom_write(io.C,  (uint8_t)my_strcmp(src1, src2)); break;</w:t>
      </w:r>
    </w:p>
    <w:p w14:paraId="05D60A9D"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p>
    <w:p w14:paraId="7F61CEA5"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default: USARTTransmitStringLn("Error param");</w:t>
      </w:r>
    </w:p>
    <w:p w14:paraId="6641972F"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w:t>
      </w:r>
    </w:p>
    <w:p w14:paraId="7D51E107"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t>}</w:t>
      </w:r>
    </w:p>
    <w:p w14:paraId="4932CC84"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t>else if (strcmp(op_name, "strcat") == 0)</w:t>
      </w:r>
    </w:p>
    <w:p w14:paraId="3CDCD146"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t>{</w:t>
      </w:r>
    </w:p>
    <w:p w14:paraId="7E5544CA"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char src1[MAX_LEN + 1] = { 0 }, src2[MAX_LEN + 1] = { 0 };</w:t>
      </w:r>
    </w:p>
    <w:p w14:paraId="283CFBD6" w14:textId="77777777" w:rsidR="008479E2" w:rsidRPr="003F5CED" w:rsidRDefault="008479E2" w:rsidP="008479E2">
      <w:pPr>
        <w:pStyle w:val="af7"/>
        <w:rPr>
          <w:highlight w:val="white"/>
          <w:lang w:val="ru-RU"/>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sscanf</w:t>
      </w:r>
      <w:r w:rsidRPr="003F5CED">
        <w:rPr>
          <w:highlight w:val="white"/>
          <w:lang w:val="ru-RU"/>
        </w:rPr>
        <w:t>(</w:t>
      </w:r>
      <w:r w:rsidRPr="008479E2">
        <w:rPr>
          <w:highlight w:val="white"/>
        </w:rPr>
        <w:t>op</w:t>
      </w:r>
      <w:r w:rsidRPr="003F5CED">
        <w:rPr>
          <w:highlight w:val="white"/>
          <w:lang w:val="ru-RU"/>
        </w:rPr>
        <w:t>_</w:t>
      </w:r>
      <w:r w:rsidRPr="008479E2">
        <w:rPr>
          <w:highlight w:val="white"/>
        </w:rPr>
        <w:t>params</w:t>
      </w:r>
      <w:r w:rsidRPr="003F5CED">
        <w:rPr>
          <w:highlight w:val="white"/>
          <w:lang w:val="ru-RU"/>
        </w:rPr>
        <w:t>, "%[^,],%</w:t>
      </w:r>
      <w:r w:rsidRPr="008479E2">
        <w:rPr>
          <w:highlight w:val="white"/>
        </w:rPr>
        <w:t>s</w:t>
      </w:r>
      <w:r w:rsidRPr="003F5CED">
        <w:rPr>
          <w:highlight w:val="white"/>
          <w:lang w:val="ru-RU"/>
        </w:rPr>
        <w:t xml:space="preserve">", </w:t>
      </w:r>
      <w:r w:rsidRPr="008479E2">
        <w:rPr>
          <w:highlight w:val="white"/>
        </w:rPr>
        <w:t>src</w:t>
      </w:r>
      <w:r w:rsidRPr="003F5CED">
        <w:rPr>
          <w:highlight w:val="white"/>
          <w:lang w:val="ru-RU"/>
        </w:rPr>
        <w:t xml:space="preserve">1, </w:t>
      </w:r>
      <w:r w:rsidRPr="008479E2">
        <w:rPr>
          <w:highlight w:val="white"/>
        </w:rPr>
        <w:t>src</w:t>
      </w:r>
      <w:r w:rsidRPr="003F5CED">
        <w:rPr>
          <w:highlight w:val="white"/>
          <w:lang w:val="ru-RU"/>
        </w:rPr>
        <w:t>2); // считываем параметры операции</w:t>
      </w:r>
    </w:p>
    <w:p w14:paraId="4695FD5C" w14:textId="77777777" w:rsidR="008479E2" w:rsidRPr="008479E2" w:rsidRDefault="008479E2" w:rsidP="008479E2">
      <w:pPr>
        <w:pStyle w:val="af7"/>
        <w:rPr>
          <w:highlight w:val="white"/>
        </w:rPr>
      </w:pPr>
      <w:r w:rsidRPr="003F5CED">
        <w:rPr>
          <w:highlight w:val="white"/>
          <w:lang w:val="ru-RU"/>
        </w:rPr>
        <w:tab/>
      </w:r>
      <w:r w:rsidRPr="003F5CED">
        <w:rPr>
          <w:highlight w:val="white"/>
          <w:lang w:val="ru-RU"/>
        </w:rPr>
        <w:tab/>
      </w:r>
      <w:r w:rsidRPr="003F5CED">
        <w:rPr>
          <w:highlight w:val="white"/>
          <w:lang w:val="ru-RU"/>
        </w:rPr>
        <w:tab/>
      </w:r>
      <w:r w:rsidRPr="003F5CED">
        <w:rPr>
          <w:highlight w:val="white"/>
          <w:lang w:val="ru-RU"/>
        </w:rPr>
        <w:tab/>
      </w:r>
      <w:r w:rsidRPr="003F5CED">
        <w:rPr>
          <w:highlight w:val="white"/>
          <w:lang w:val="ru-RU"/>
        </w:rPr>
        <w:tab/>
      </w:r>
      <w:r w:rsidRPr="008479E2">
        <w:rPr>
          <w:highlight w:val="white"/>
        </w:rPr>
        <w:t>switch (var_name)</w:t>
      </w:r>
    </w:p>
    <w:p w14:paraId="03258A3E"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w:t>
      </w:r>
    </w:p>
    <w:p w14:paraId="52351B81"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'x': eeprom_write_string(io.x, my_strcat(src1, src2)); break;</w:t>
      </w:r>
    </w:p>
    <w:p w14:paraId="5A6CF96F"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'y': eeprom_write_string(io.y, my_strcat(src1, src2)); break;</w:t>
      </w:r>
    </w:p>
    <w:p w14:paraId="21A9F270"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'z': eeprom_write_string(io.z, my_strcat(src1, src2)); break;</w:t>
      </w:r>
    </w:p>
    <w:p w14:paraId="0FC687BC"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p>
    <w:p w14:paraId="4E51F0FE" w14:textId="77777777" w:rsidR="008479E2" w:rsidRPr="008479E2" w:rsidRDefault="008479E2" w:rsidP="008479E2">
      <w:pPr>
        <w:pStyle w:val="af7"/>
        <w:rPr>
          <w:highlight w:val="white"/>
        </w:rPr>
      </w:pPr>
      <w:r w:rsidRPr="008479E2">
        <w:rPr>
          <w:highlight w:val="white"/>
        </w:rPr>
        <w:lastRenderedPageBreak/>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default: USARTTransmitStringLn("Error param");</w:t>
      </w:r>
    </w:p>
    <w:p w14:paraId="389714DE"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w:t>
      </w:r>
    </w:p>
    <w:p w14:paraId="17086543"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t>}</w:t>
      </w:r>
    </w:p>
    <w:p w14:paraId="3821824C"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t>else if (io.input[1] == '=' &amp;&amp; io.input[2])</w:t>
      </w:r>
    </w:p>
    <w:p w14:paraId="789077F8"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t>{</w:t>
      </w:r>
    </w:p>
    <w:p w14:paraId="5957678B"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switch (var_name)</w:t>
      </w:r>
    </w:p>
    <w:p w14:paraId="092C227B"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w:t>
      </w:r>
    </w:p>
    <w:p w14:paraId="7D337A22"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'x': eeprom_write_string(io.x, op_name); break;</w:t>
      </w:r>
    </w:p>
    <w:p w14:paraId="3AE1660F"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'y': eeprom_write_string(io.y, op_name); break;</w:t>
      </w:r>
    </w:p>
    <w:p w14:paraId="74152317"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'z': eeprom_write_string(io.z, op_name); break;</w:t>
      </w:r>
    </w:p>
    <w:p w14:paraId="69F01ACB"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'A': eeprom_write(io.A,  Matoi(op_name)); break;</w:t>
      </w:r>
    </w:p>
    <w:p w14:paraId="3B40DE40"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'B': eeprom_write(io.B,  Matoi(op_name)); break;</w:t>
      </w:r>
    </w:p>
    <w:p w14:paraId="429B046F"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case 'C': eeprom_write(io.C,  Matoi(op_name)); break;</w:t>
      </w:r>
    </w:p>
    <w:p w14:paraId="5005DF3B"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p>
    <w:p w14:paraId="0C51AA29"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default: USARTTransmitStringLn("Error: unknown command");</w:t>
      </w:r>
    </w:p>
    <w:p w14:paraId="33F9A490"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w:t>
      </w:r>
    </w:p>
    <w:p w14:paraId="0B2AEE99"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t>}</w:t>
      </w:r>
    </w:p>
    <w:p w14:paraId="09102599"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t>else</w:t>
      </w:r>
    </w:p>
    <w:p w14:paraId="4B7F1308"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r>
      <w:r w:rsidRPr="008479E2">
        <w:rPr>
          <w:highlight w:val="white"/>
        </w:rPr>
        <w:tab/>
      </w:r>
      <w:r w:rsidRPr="008479E2">
        <w:rPr>
          <w:highlight w:val="white"/>
        </w:rPr>
        <w:tab/>
        <w:t>USARTTransmitStringLn("Error: unknown command");</w:t>
      </w:r>
    </w:p>
    <w:p w14:paraId="6509F970"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t>}</w:t>
      </w:r>
    </w:p>
    <w:p w14:paraId="4AB32E3B" w14:textId="77777777" w:rsidR="008479E2" w:rsidRPr="008479E2" w:rsidRDefault="008479E2" w:rsidP="008479E2">
      <w:pPr>
        <w:pStyle w:val="af7"/>
        <w:rPr>
          <w:highlight w:val="white"/>
        </w:rPr>
      </w:pPr>
      <w:r w:rsidRPr="008479E2">
        <w:rPr>
          <w:highlight w:val="white"/>
        </w:rPr>
        <w:tab/>
      </w:r>
      <w:r w:rsidRPr="008479E2">
        <w:rPr>
          <w:highlight w:val="white"/>
        </w:rPr>
        <w:tab/>
      </w:r>
      <w:r w:rsidRPr="008479E2">
        <w:rPr>
          <w:highlight w:val="white"/>
        </w:rPr>
        <w:tab/>
        <w:t>io.index = 0;</w:t>
      </w:r>
    </w:p>
    <w:p w14:paraId="57016087" w14:textId="77777777" w:rsidR="008479E2" w:rsidRPr="008479E2" w:rsidRDefault="008479E2" w:rsidP="008479E2">
      <w:pPr>
        <w:pStyle w:val="af7"/>
        <w:rPr>
          <w:highlight w:val="white"/>
        </w:rPr>
      </w:pPr>
      <w:r w:rsidRPr="008479E2">
        <w:rPr>
          <w:highlight w:val="white"/>
        </w:rPr>
        <w:tab/>
      </w:r>
      <w:r w:rsidRPr="008479E2">
        <w:rPr>
          <w:highlight w:val="white"/>
        </w:rPr>
        <w:tab/>
        <w:t>}</w:t>
      </w:r>
    </w:p>
    <w:p w14:paraId="6AE105BD" w14:textId="77777777" w:rsidR="008479E2" w:rsidRPr="008479E2" w:rsidRDefault="008479E2" w:rsidP="008479E2">
      <w:pPr>
        <w:pStyle w:val="af7"/>
        <w:rPr>
          <w:highlight w:val="white"/>
        </w:rPr>
      </w:pPr>
      <w:r w:rsidRPr="008479E2">
        <w:rPr>
          <w:highlight w:val="white"/>
        </w:rPr>
        <w:tab/>
      </w:r>
      <w:r w:rsidRPr="008479E2">
        <w:rPr>
          <w:highlight w:val="white"/>
        </w:rPr>
        <w:tab/>
        <w:t>_delay_ms(1000);</w:t>
      </w:r>
    </w:p>
    <w:p w14:paraId="55A616AD" w14:textId="77777777" w:rsidR="008479E2" w:rsidRPr="008479E2" w:rsidRDefault="008479E2" w:rsidP="008479E2">
      <w:pPr>
        <w:pStyle w:val="af7"/>
        <w:rPr>
          <w:highlight w:val="white"/>
        </w:rPr>
      </w:pPr>
      <w:r w:rsidRPr="008479E2">
        <w:rPr>
          <w:highlight w:val="white"/>
        </w:rPr>
        <w:tab/>
        <w:t>}</w:t>
      </w:r>
    </w:p>
    <w:p w14:paraId="4D4BE86C" w14:textId="5FC0BDCB" w:rsidR="008479E2" w:rsidRPr="008479E2" w:rsidRDefault="008479E2" w:rsidP="008479E2">
      <w:pPr>
        <w:pStyle w:val="af7"/>
        <w:rPr>
          <w:rStyle w:val="a6"/>
          <w:b w:val="0"/>
          <w:bCs w:val="0"/>
          <w:i w:val="0"/>
          <w:iCs w:val="0"/>
          <w:spacing w:val="0"/>
        </w:rPr>
      </w:pPr>
      <w:r w:rsidRPr="008479E2">
        <w:rPr>
          <w:highlight w:val="white"/>
        </w:rPr>
        <w:t>}</w:t>
      </w:r>
    </w:p>
    <w:sectPr w:rsidR="008479E2" w:rsidRPr="008479E2" w:rsidSect="00EE509E">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F72E334"/>
    <w:name w:val="WW8Num2"/>
    <w:lvl w:ilvl="0">
      <w:start w:val="1"/>
      <w:numFmt w:val="none"/>
      <w:pStyle w:val="a"/>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9D127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812754"/>
    <w:multiLevelType w:val="hybridMultilevel"/>
    <w:tmpl w:val="D20000F8"/>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 w15:restartNumberingAfterBreak="0">
    <w:nsid w:val="6FDA5BC5"/>
    <w:multiLevelType w:val="multilevel"/>
    <w:tmpl w:val="C9881176"/>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00021193">
    <w:abstractNumId w:val="0"/>
  </w:num>
  <w:num w:numId="2" w16cid:durableId="1319648834">
    <w:abstractNumId w:val="2"/>
  </w:num>
  <w:num w:numId="3" w16cid:durableId="985400858">
    <w:abstractNumId w:val="3"/>
  </w:num>
  <w:num w:numId="4" w16cid:durableId="62334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C7"/>
    <w:rsid w:val="00045D1D"/>
    <w:rsid w:val="00242190"/>
    <w:rsid w:val="002B31C7"/>
    <w:rsid w:val="003F5CED"/>
    <w:rsid w:val="00494173"/>
    <w:rsid w:val="00691027"/>
    <w:rsid w:val="006C190F"/>
    <w:rsid w:val="006C4E5D"/>
    <w:rsid w:val="008226FE"/>
    <w:rsid w:val="008479E2"/>
    <w:rsid w:val="009D2C02"/>
    <w:rsid w:val="009D725B"/>
    <w:rsid w:val="00C65528"/>
    <w:rsid w:val="00DC11AD"/>
    <w:rsid w:val="00E20DDA"/>
    <w:rsid w:val="00EE50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C81A"/>
  <w15:chartTrackingRefBased/>
  <w15:docId w15:val="{B509B244-AE89-470A-87E2-E7112EBA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1"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DC11AD"/>
    <w:pPr>
      <w:spacing w:after="0" w:line="360" w:lineRule="auto"/>
      <w:ind w:firstLine="851"/>
      <w:jc w:val="both"/>
    </w:pPr>
    <w:rPr>
      <w:rFonts w:ascii="Times New Roman" w:eastAsiaTheme="minorEastAsia" w:hAnsi="Times New Roman"/>
      <w:sz w:val="28"/>
      <w:szCs w:val="28"/>
      <w:lang w:eastAsia="ru-RU"/>
    </w:rPr>
  </w:style>
  <w:style w:type="paragraph" w:styleId="1">
    <w:name w:val="heading 1"/>
    <w:basedOn w:val="a1"/>
    <w:next w:val="a0"/>
    <w:link w:val="10"/>
    <w:uiPriority w:val="1"/>
    <w:qFormat/>
    <w:rsid w:val="00494173"/>
    <w:pPr>
      <w:numPr>
        <w:numId w:val="3"/>
      </w:numPr>
      <w:ind w:firstLine="419"/>
      <w:outlineLvl w:val="0"/>
    </w:pPr>
  </w:style>
  <w:style w:type="paragraph" w:styleId="2">
    <w:name w:val="heading 2"/>
    <w:basedOn w:val="a0"/>
    <w:next w:val="a0"/>
    <w:link w:val="20"/>
    <w:uiPriority w:val="9"/>
    <w:unhideWhenUsed/>
    <w:rsid w:val="00045D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rsid w:val="00045D1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unhideWhenUsed/>
    <w:rsid w:val="00045D1D"/>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unhideWhenUsed/>
    <w:rsid w:val="00045D1D"/>
    <w:pPr>
      <w:keepNext/>
      <w:keepLines/>
      <w:spacing w:before="40"/>
      <w:outlineLvl w:val="4"/>
    </w:pPr>
    <w:rPr>
      <w:rFonts w:asciiTheme="majorHAnsi" w:eastAsiaTheme="majorEastAsia" w:hAnsiTheme="majorHAnsi" w:cstheme="majorBidi"/>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1"/>
    <w:rsid w:val="0049417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045D1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2"/>
    <w:link w:val="3"/>
    <w:uiPriority w:val="9"/>
    <w:rsid w:val="00045D1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2"/>
    <w:link w:val="4"/>
    <w:uiPriority w:val="9"/>
    <w:rsid w:val="00045D1D"/>
    <w:rPr>
      <w:rFonts w:asciiTheme="majorHAnsi" w:eastAsiaTheme="majorEastAsia" w:hAnsiTheme="majorHAnsi" w:cstheme="majorBidi"/>
      <w:i/>
      <w:iCs/>
      <w:color w:val="2F5496" w:themeColor="accent1" w:themeShade="BF"/>
    </w:rPr>
  </w:style>
  <w:style w:type="character" w:customStyle="1" w:styleId="50">
    <w:name w:val="Заголовок 5 Знак"/>
    <w:basedOn w:val="a2"/>
    <w:link w:val="5"/>
    <w:uiPriority w:val="9"/>
    <w:rsid w:val="00045D1D"/>
    <w:rPr>
      <w:rFonts w:asciiTheme="majorHAnsi" w:eastAsiaTheme="majorEastAsia" w:hAnsiTheme="majorHAnsi" w:cstheme="majorBidi"/>
      <w:color w:val="2F5496" w:themeColor="accent1" w:themeShade="BF"/>
    </w:rPr>
  </w:style>
  <w:style w:type="character" w:styleId="a5">
    <w:name w:val="Strong"/>
    <w:basedOn w:val="a2"/>
    <w:uiPriority w:val="22"/>
    <w:rsid w:val="00045D1D"/>
    <w:rPr>
      <w:b/>
      <w:bCs/>
    </w:rPr>
  </w:style>
  <w:style w:type="character" w:styleId="a6">
    <w:name w:val="Book Title"/>
    <w:basedOn w:val="a2"/>
    <w:uiPriority w:val="33"/>
    <w:rsid w:val="00045D1D"/>
    <w:rPr>
      <w:b/>
      <w:bCs/>
      <w:i/>
      <w:iCs/>
      <w:spacing w:val="5"/>
    </w:rPr>
  </w:style>
  <w:style w:type="paragraph" w:styleId="a7">
    <w:name w:val="Intense Quote"/>
    <w:basedOn w:val="a0"/>
    <w:next w:val="a0"/>
    <w:link w:val="a8"/>
    <w:uiPriority w:val="30"/>
    <w:rsid w:val="00045D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Выделенная цитата Знак"/>
    <w:basedOn w:val="a2"/>
    <w:link w:val="a7"/>
    <w:uiPriority w:val="30"/>
    <w:rsid w:val="00045D1D"/>
    <w:rPr>
      <w:i/>
      <w:iCs/>
      <w:color w:val="4472C4" w:themeColor="accent1"/>
    </w:rPr>
  </w:style>
  <w:style w:type="paragraph" w:styleId="a9">
    <w:name w:val="List Paragraph"/>
    <w:basedOn w:val="a0"/>
    <w:link w:val="aa"/>
    <w:uiPriority w:val="99"/>
    <w:rsid w:val="00DC11AD"/>
    <w:pPr>
      <w:ind w:left="720"/>
      <w:contextualSpacing/>
    </w:pPr>
  </w:style>
  <w:style w:type="paragraph" w:customStyle="1" w:styleId="ab">
    <w:name w:val="Титульник"/>
    <w:basedOn w:val="a0"/>
    <w:link w:val="ac"/>
    <w:rsid w:val="00DC11AD"/>
    <w:pPr>
      <w:tabs>
        <w:tab w:val="num" w:pos="0"/>
      </w:tabs>
      <w:suppressAutoHyphens/>
      <w:spacing w:line="240" w:lineRule="auto"/>
      <w:ind w:firstLine="0"/>
      <w:jc w:val="center"/>
    </w:pPr>
    <w:rPr>
      <w:rFonts w:eastAsia="Times New Roman" w:cs="Times New Roman"/>
    </w:rPr>
  </w:style>
  <w:style w:type="paragraph" w:customStyle="1" w:styleId="ad">
    <w:name w:val="Заголовок на титульном листе"/>
    <w:basedOn w:val="a0"/>
    <w:link w:val="ae"/>
    <w:rsid w:val="00DC11AD"/>
    <w:pPr>
      <w:spacing w:line="240" w:lineRule="auto"/>
      <w:ind w:firstLine="0"/>
      <w:jc w:val="center"/>
    </w:pPr>
    <w:rPr>
      <w:b/>
      <w:sz w:val="32"/>
      <w:szCs w:val="32"/>
      <w:lang w:val="en-US"/>
    </w:rPr>
  </w:style>
  <w:style w:type="character" w:customStyle="1" w:styleId="ac">
    <w:name w:val="Титульник Знак"/>
    <w:basedOn w:val="a2"/>
    <w:link w:val="ab"/>
    <w:rsid w:val="00DC11AD"/>
    <w:rPr>
      <w:rFonts w:ascii="Times New Roman" w:eastAsia="Times New Roman" w:hAnsi="Times New Roman" w:cs="Times New Roman"/>
      <w:sz w:val="28"/>
      <w:szCs w:val="28"/>
      <w:lang w:eastAsia="ru-RU"/>
    </w:rPr>
  </w:style>
  <w:style w:type="paragraph" w:customStyle="1" w:styleId="a">
    <w:name w:val="Тема работы"/>
    <w:basedOn w:val="a0"/>
    <w:link w:val="af"/>
    <w:rsid w:val="00DC11AD"/>
    <w:pPr>
      <w:numPr>
        <w:numId w:val="1"/>
      </w:numPr>
      <w:suppressAutoHyphens/>
      <w:spacing w:line="240" w:lineRule="auto"/>
      <w:ind w:left="0" w:firstLine="0"/>
      <w:jc w:val="center"/>
    </w:pPr>
    <w:rPr>
      <w:rFonts w:eastAsia="Times New Roman" w:cs="Times New Roman"/>
    </w:rPr>
  </w:style>
  <w:style w:type="character" w:customStyle="1" w:styleId="ae">
    <w:name w:val="Заголовок на титульном листе Знак"/>
    <w:basedOn w:val="a2"/>
    <w:link w:val="ad"/>
    <w:rsid w:val="00DC11AD"/>
    <w:rPr>
      <w:rFonts w:ascii="Times New Roman" w:eastAsiaTheme="minorEastAsia" w:hAnsi="Times New Roman"/>
      <w:b/>
      <w:sz w:val="32"/>
      <w:szCs w:val="32"/>
      <w:lang w:val="en-US" w:eastAsia="ru-RU"/>
    </w:rPr>
  </w:style>
  <w:style w:type="character" w:customStyle="1" w:styleId="af">
    <w:name w:val="Тема работы Знак"/>
    <w:basedOn w:val="a2"/>
    <w:link w:val="a"/>
    <w:rsid w:val="00DC11AD"/>
    <w:rPr>
      <w:rFonts w:ascii="Times New Roman" w:eastAsia="Times New Roman" w:hAnsi="Times New Roman" w:cs="Times New Roman"/>
      <w:sz w:val="28"/>
      <w:szCs w:val="28"/>
      <w:lang w:eastAsia="ru-RU"/>
    </w:rPr>
  </w:style>
  <w:style w:type="character" w:customStyle="1" w:styleId="aa">
    <w:name w:val="Абзац списка Знак"/>
    <w:basedOn w:val="a2"/>
    <w:link w:val="a9"/>
    <w:uiPriority w:val="99"/>
    <w:rsid w:val="00DC11AD"/>
    <w:rPr>
      <w:rFonts w:ascii="Times New Roman" w:eastAsiaTheme="minorEastAsia" w:hAnsi="Times New Roman"/>
      <w:sz w:val="28"/>
      <w:szCs w:val="28"/>
      <w:lang w:eastAsia="ru-RU"/>
    </w:rPr>
  </w:style>
  <w:style w:type="paragraph" w:customStyle="1" w:styleId="a1">
    <w:name w:val="Нумерация"/>
    <w:basedOn w:val="af0"/>
    <w:link w:val="af1"/>
    <w:qFormat/>
    <w:rsid w:val="00DC11AD"/>
    <w:pPr>
      <w:ind w:firstLine="0"/>
    </w:pPr>
    <w:rPr>
      <w:b/>
    </w:rPr>
  </w:style>
  <w:style w:type="character" w:customStyle="1" w:styleId="af1">
    <w:name w:val="Нумерация Знак"/>
    <w:basedOn w:val="aa"/>
    <w:link w:val="a1"/>
    <w:rsid w:val="00494173"/>
    <w:rPr>
      <w:rFonts w:ascii="Times New Roman" w:eastAsia="Times New Roman" w:hAnsi="Times New Roman" w:cs="Times New Roman"/>
      <w:b/>
      <w:sz w:val="28"/>
      <w:szCs w:val="28"/>
      <w:lang w:eastAsia="ru-RU"/>
    </w:rPr>
  </w:style>
  <w:style w:type="paragraph" w:customStyle="1" w:styleId="af0">
    <w:name w:val="основной ткст"/>
    <w:basedOn w:val="a0"/>
    <w:link w:val="af2"/>
    <w:qFormat/>
    <w:rsid w:val="00DC11AD"/>
    <w:pPr>
      <w:suppressAutoHyphens/>
    </w:pPr>
    <w:rPr>
      <w:rFonts w:eastAsia="Times New Roman" w:cs="Times New Roman"/>
    </w:rPr>
  </w:style>
  <w:style w:type="character" w:customStyle="1" w:styleId="af2">
    <w:name w:val="основной ткст Знак"/>
    <w:basedOn w:val="a2"/>
    <w:link w:val="af0"/>
    <w:rsid w:val="00DC11AD"/>
    <w:rPr>
      <w:rFonts w:ascii="Times New Roman" w:eastAsia="Times New Roman" w:hAnsi="Times New Roman" w:cs="Times New Roman"/>
      <w:sz w:val="28"/>
      <w:szCs w:val="28"/>
      <w:lang w:eastAsia="ru-RU"/>
    </w:rPr>
  </w:style>
  <w:style w:type="paragraph" w:customStyle="1" w:styleId="af3">
    <w:name w:val="Список используемых источников"/>
    <w:basedOn w:val="af4"/>
    <w:next w:val="a0"/>
    <w:link w:val="af5"/>
    <w:qFormat/>
    <w:rsid w:val="00242190"/>
  </w:style>
  <w:style w:type="character" w:customStyle="1" w:styleId="af5">
    <w:name w:val="Список используемых источников Знак"/>
    <w:basedOn w:val="10"/>
    <w:link w:val="af3"/>
    <w:rsid w:val="00242190"/>
    <w:rPr>
      <w:rFonts w:ascii="Times New Roman" w:eastAsia="Times New Roman" w:hAnsi="Times New Roman" w:cs="Times New Roman"/>
      <w:b/>
      <w:bCs/>
      <w:caps/>
      <w:color w:val="2F5496" w:themeColor="accent1" w:themeShade="BF"/>
      <w:kern w:val="32"/>
      <w:sz w:val="28"/>
      <w:szCs w:val="32"/>
      <w:lang w:eastAsia="ru-RU"/>
    </w:rPr>
  </w:style>
  <w:style w:type="paragraph" w:customStyle="1" w:styleId="af4">
    <w:name w:val="Приложение"/>
    <w:basedOn w:val="a0"/>
    <w:link w:val="af6"/>
    <w:qFormat/>
    <w:rsid w:val="006C4E5D"/>
    <w:pPr>
      <w:tabs>
        <w:tab w:val="left" w:pos="567"/>
      </w:tabs>
      <w:ind w:firstLine="0"/>
      <w:jc w:val="center"/>
      <w:outlineLvl w:val="0"/>
    </w:pPr>
    <w:rPr>
      <w:rFonts w:eastAsia="Times New Roman" w:cs="Times New Roman"/>
      <w:b/>
      <w:bCs/>
      <w:caps/>
      <w:color w:val="2F5496" w:themeColor="accent1" w:themeShade="BF"/>
      <w:kern w:val="32"/>
      <w:szCs w:val="32"/>
    </w:rPr>
  </w:style>
  <w:style w:type="character" w:customStyle="1" w:styleId="af6">
    <w:name w:val="Приложение Знак"/>
    <w:basedOn w:val="a2"/>
    <w:link w:val="af4"/>
    <w:rsid w:val="006C4E5D"/>
    <w:rPr>
      <w:rFonts w:ascii="Times New Roman" w:eastAsia="Times New Roman" w:hAnsi="Times New Roman" w:cs="Times New Roman"/>
      <w:b/>
      <w:bCs/>
      <w:caps/>
      <w:color w:val="2F5496" w:themeColor="accent1" w:themeShade="BF"/>
      <w:kern w:val="32"/>
      <w:sz w:val="28"/>
      <w:szCs w:val="32"/>
      <w:lang w:eastAsia="ru-RU"/>
    </w:rPr>
  </w:style>
  <w:style w:type="paragraph" w:customStyle="1" w:styleId="af7">
    <w:name w:val="Код"/>
    <w:basedOn w:val="a0"/>
    <w:link w:val="af8"/>
    <w:qFormat/>
    <w:rsid w:val="008479E2"/>
    <w:pPr>
      <w:ind w:firstLine="0"/>
      <w:contextualSpacing/>
    </w:pPr>
    <w:rPr>
      <w:rFonts w:ascii="Courier New" w:eastAsiaTheme="minorHAnsi" w:hAnsi="Courier New" w:cs="Times New Roman"/>
      <w:sz w:val="20"/>
      <w:szCs w:val="20"/>
      <w:lang w:val="en-US" w:eastAsia="en-US"/>
    </w:rPr>
  </w:style>
  <w:style w:type="character" w:customStyle="1" w:styleId="af8">
    <w:name w:val="Код Знак"/>
    <w:basedOn w:val="a2"/>
    <w:link w:val="af7"/>
    <w:rsid w:val="008479E2"/>
    <w:rPr>
      <w:rFonts w:ascii="Courier New" w:hAnsi="Courier New" w:cs="Times New Roman"/>
      <w:sz w:val="20"/>
      <w:szCs w:val="20"/>
      <w:lang w:val="en-US"/>
    </w:rPr>
  </w:style>
  <w:style w:type="paragraph" w:customStyle="1" w:styleId="af9">
    <w:name w:val="Рисунок"/>
    <w:basedOn w:val="af0"/>
    <w:link w:val="afa"/>
    <w:qFormat/>
    <w:rsid w:val="006C4E5D"/>
    <w:pPr>
      <w:jc w:val="center"/>
    </w:pPr>
  </w:style>
  <w:style w:type="paragraph" w:styleId="afb">
    <w:name w:val="caption"/>
    <w:basedOn w:val="af0"/>
    <w:next w:val="af0"/>
    <w:uiPriority w:val="35"/>
    <w:unhideWhenUsed/>
    <w:qFormat/>
    <w:rsid w:val="009D725B"/>
    <w:pPr>
      <w:spacing w:after="200" w:line="240" w:lineRule="auto"/>
      <w:jc w:val="center"/>
    </w:pPr>
    <w:rPr>
      <w:iCs/>
      <w:szCs w:val="18"/>
    </w:rPr>
  </w:style>
  <w:style w:type="character" w:customStyle="1" w:styleId="afa">
    <w:name w:val="Рисунок Знак"/>
    <w:basedOn w:val="af1"/>
    <w:link w:val="af9"/>
    <w:rsid w:val="009D725B"/>
    <w:rPr>
      <w:rFonts w:ascii="Times New Roman" w:eastAsia="Times New Roman" w:hAnsi="Times New Roman" w:cs="Times New Roman"/>
      <w:b w:val="0"/>
      <w:sz w:val="28"/>
      <w:szCs w:val="28"/>
      <w:lang w:eastAsia="ru-RU"/>
    </w:rPr>
  </w:style>
  <w:style w:type="paragraph" w:customStyle="1" w:styleId="6">
    <w:name w:val="Стиль6"/>
    <w:basedOn w:val="a9"/>
    <w:qFormat/>
    <w:rsid w:val="002B31C7"/>
    <w:pPr>
      <w:spacing w:before="100" w:beforeAutospacing="1" w:after="200" w:line="240" w:lineRule="auto"/>
      <w:ind w:left="567" w:firstLine="0"/>
      <w:contextualSpacing w:val="0"/>
      <w:jc w:val="left"/>
    </w:pPr>
    <w:rPr>
      <w:rFonts w:eastAsiaTheme="minorHAnsi"/>
      <w:szCs w:val="22"/>
      <w:lang w:eastAsia="en-US"/>
    </w:rPr>
  </w:style>
  <w:style w:type="paragraph" w:customStyle="1" w:styleId="7">
    <w:name w:val="Стиль7"/>
    <w:basedOn w:val="a0"/>
    <w:next w:val="6"/>
    <w:qFormat/>
    <w:rsid w:val="002B31C7"/>
    <w:pPr>
      <w:tabs>
        <w:tab w:val="left" w:pos="4746"/>
        <w:tab w:val="left" w:pos="6838"/>
      </w:tabs>
      <w:spacing w:before="100" w:beforeAutospacing="1" w:after="100" w:afterAutospacing="1" w:line="240" w:lineRule="auto"/>
      <w:ind w:left="567" w:firstLine="0"/>
    </w:pPr>
    <w:rPr>
      <w:rFonts w:eastAsiaTheme="minorHAnsi"/>
      <w: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1630">
      <w:bodyDiv w:val="1"/>
      <w:marLeft w:val="0"/>
      <w:marRight w:val="0"/>
      <w:marTop w:val="0"/>
      <w:marBottom w:val="0"/>
      <w:divBdr>
        <w:top w:val="none" w:sz="0" w:space="0" w:color="auto"/>
        <w:left w:val="none" w:sz="0" w:space="0" w:color="auto"/>
        <w:bottom w:val="none" w:sz="0" w:space="0" w:color="auto"/>
        <w:right w:val="none" w:sz="0" w:space="0" w:color="auto"/>
      </w:divBdr>
    </w:div>
    <w:div w:id="214509173">
      <w:bodyDiv w:val="1"/>
      <w:marLeft w:val="0"/>
      <w:marRight w:val="0"/>
      <w:marTop w:val="0"/>
      <w:marBottom w:val="0"/>
      <w:divBdr>
        <w:top w:val="none" w:sz="0" w:space="0" w:color="auto"/>
        <w:left w:val="none" w:sz="0" w:space="0" w:color="auto"/>
        <w:bottom w:val="none" w:sz="0" w:space="0" w:color="auto"/>
        <w:right w:val="none" w:sz="0" w:space="0" w:color="auto"/>
      </w:divBdr>
    </w:div>
    <w:div w:id="456334044">
      <w:bodyDiv w:val="1"/>
      <w:marLeft w:val="0"/>
      <w:marRight w:val="0"/>
      <w:marTop w:val="0"/>
      <w:marBottom w:val="0"/>
      <w:divBdr>
        <w:top w:val="none" w:sz="0" w:space="0" w:color="auto"/>
        <w:left w:val="none" w:sz="0" w:space="0" w:color="auto"/>
        <w:bottom w:val="none" w:sz="0" w:space="0" w:color="auto"/>
        <w:right w:val="none" w:sz="0" w:space="0" w:color="auto"/>
      </w:divBdr>
    </w:div>
    <w:div w:id="458107224">
      <w:bodyDiv w:val="1"/>
      <w:marLeft w:val="0"/>
      <w:marRight w:val="0"/>
      <w:marTop w:val="0"/>
      <w:marBottom w:val="0"/>
      <w:divBdr>
        <w:top w:val="none" w:sz="0" w:space="0" w:color="auto"/>
        <w:left w:val="none" w:sz="0" w:space="0" w:color="auto"/>
        <w:bottom w:val="none" w:sz="0" w:space="0" w:color="auto"/>
        <w:right w:val="none" w:sz="0" w:space="0" w:color="auto"/>
      </w:divBdr>
    </w:div>
    <w:div w:id="1117524624">
      <w:bodyDiv w:val="1"/>
      <w:marLeft w:val="0"/>
      <w:marRight w:val="0"/>
      <w:marTop w:val="0"/>
      <w:marBottom w:val="0"/>
      <w:divBdr>
        <w:top w:val="none" w:sz="0" w:space="0" w:color="auto"/>
        <w:left w:val="none" w:sz="0" w:space="0" w:color="auto"/>
        <w:bottom w:val="none" w:sz="0" w:space="0" w:color="auto"/>
        <w:right w:val="none" w:sz="0" w:space="0" w:color="auto"/>
      </w:divBdr>
    </w:div>
    <w:div w:id="123307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4;&#1077;&#1085;&#1080;&#1089;\Documents\&#1053;&#1072;&#1089;&#1090;&#1088;&#1072;&#1080;&#1074;&#1072;&#1077;&#1084;&#1099;&#1077;%20&#1096;&#1072;&#1073;&#1083;&#1086;&#1085;&#1099;%20Office\&#1086;&#1090;&#1095;&#1077;&#1090;&#1099;%20&#1096;&#1072;&#1073;&#1083;&#1086;&#1085;.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CFC52-4D7C-4B53-AD04-097A06CD9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отчеты шаблон.dotx</Template>
  <TotalTime>16</TotalTime>
  <Pages>12</Pages>
  <Words>1684</Words>
  <Characters>9603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Vjatšeslav Totski</cp:lastModifiedBy>
  <cp:revision>2</cp:revision>
  <dcterms:created xsi:type="dcterms:W3CDTF">2023-10-26T16:33:00Z</dcterms:created>
  <dcterms:modified xsi:type="dcterms:W3CDTF">2024-01-16T14:04:00Z</dcterms:modified>
</cp:coreProperties>
</file>